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4EF"/>
  <w:body>
    <w:p w14:paraId="326B92B3" w14:textId="02F260E1" w:rsidR="006C5A3B" w:rsidRPr="006C5A3B" w:rsidRDefault="00284AEC" w:rsidP="00284AEC">
      <w:pPr>
        <w:pStyle w:val="12"/>
        <w:rPr>
          <w:rFonts w:hint="eastAsia"/>
        </w:rPr>
      </w:pPr>
      <w:r>
        <w:rPr>
          <w:rFonts w:hint="eastAsia"/>
        </w:rPr>
        <w:t>软件安装配置</w:t>
      </w:r>
    </w:p>
    <w:p w14:paraId="70032C10" w14:textId="77777777" w:rsidR="00284AEC" w:rsidRDefault="00284AEC" w:rsidP="00640ED0">
      <w:pPr>
        <w:pStyle w:val="22"/>
      </w:pPr>
      <w:hyperlink r:id="rId8" w:history="1">
        <w:r>
          <w:rPr>
            <w:rStyle w:val="a4"/>
            <w:rFonts w:hint="eastAsia"/>
          </w:rPr>
          <w:t>WSL 配置中文输入法</w:t>
        </w:r>
      </w:hyperlink>
    </w:p>
    <w:p w14:paraId="44BE4C96" w14:textId="77777777" w:rsidR="00284AEC" w:rsidRDefault="00284AEC" w:rsidP="008E67DB">
      <w:pPr>
        <w:pStyle w:val="31"/>
        <w:rPr>
          <w:rFonts w:hint="eastAsia"/>
        </w:rPr>
      </w:pPr>
      <w:r>
        <w:rPr>
          <w:rFonts w:hint="eastAsia"/>
        </w:rPr>
        <w:t>1. 安装输入法</w:t>
      </w:r>
      <w:r>
        <w:fldChar w:fldCharType="begin"/>
      </w:r>
      <w:r>
        <w:instrText xml:space="preserve"> HYPERLINK "https://www.cnblogs.com/CodeAndMoe/p/15376787.html" \l "1-%E5%AE%89%E8%A3%85%E8%BE%93%E5%85%A5%E6%B3%95" </w:instrText>
      </w:r>
      <w:r>
        <w:fldChar w:fldCharType="separate"/>
      </w:r>
      <w:r>
        <w:rPr>
          <w:rStyle w:val="a4"/>
          <w:rFonts w:hint="eastAsia"/>
          <w:b w:val="0"/>
          <w:bCs w:val="0"/>
        </w:rPr>
        <w:t>#</w:t>
      </w:r>
      <w:r>
        <w:fldChar w:fldCharType="end"/>
      </w:r>
    </w:p>
    <w:p w14:paraId="538CEA30" w14:textId="77777777" w:rsidR="00284AEC" w:rsidRDefault="00284AEC" w:rsidP="00284AEC">
      <w:pPr>
        <w:pStyle w:val="70"/>
        <w:ind w:left="420" w:right="105" w:firstLine="44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dbus-x11 im-config fonts-</w:t>
      </w:r>
      <w:proofErr w:type="spellStart"/>
      <w:r>
        <w:rPr>
          <w:rFonts w:hint="eastAsia"/>
        </w:rPr>
        <w:t>noto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 xml:space="preserve">-pinyin </w:t>
      </w:r>
      <w:proofErr w:type="spellStart"/>
      <w:r>
        <w:rPr>
          <w:rFonts w:hint="eastAsia"/>
        </w:rPr>
        <w:t>fcitx-sunpinyin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fitx-googlepinyin</w:t>
      </w:r>
      <w:proofErr w:type="spellEnd"/>
    </w:p>
    <w:p w14:paraId="60010927" w14:textId="77777777" w:rsidR="00284AEC" w:rsidRDefault="00284AEC" w:rsidP="008E67DB">
      <w:pPr>
        <w:pStyle w:val="31"/>
        <w:rPr>
          <w:rFonts w:hint="eastAsia"/>
        </w:rPr>
      </w:pPr>
      <w:r>
        <w:rPr>
          <w:rFonts w:hint="eastAsia"/>
        </w:rPr>
        <w:t>2. 设置自动启动</w:t>
      </w:r>
      <w:r>
        <w:fldChar w:fldCharType="begin"/>
      </w:r>
      <w:r>
        <w:instrText xml:space="preserve"> HYPERLINK "https://www.cnblogs.com/CodeAndMoe/p/15376787.html" \l "2-%E8%AE%BE%E7%BD%AE%E8%87%AA%E5%8A%A8%E5%90%AF%E5%8A%A8" </w:instrText>
      </w:r>
      <w:r>
        <w:fldChar w:fldCharType="separate"/>
      </w:r>
      <w:r>
        <w:rPr>
          <w:rStyle w:val="a4"/>
          <w:rFonts w:hint="eastAsia"/>
          <w:b w:val="0"/>
          <w:bCs w:val="0"/>
        </w:rPr>
        <w:t>#</w:t>
      </w:r>
      <w:r>
        <w:fldChar w:fldCharType="end"/>
      </w:r>
    </w:p>
    <w:p w14:paraId="22C91594" w14:textId="77777777" w:rsidR="00284AEC" w:rsidRDefault="00284AEC" w:rsidP="00284AEC">
      <w:pPr>
        <w:rPr>
          <w:rFonts w:hint="eastAsia"/>
        </w:rPr>
      </w:pPr>
      <w:r>
        <w:rPr>
          <w:rFonts w:hint="eastAsia"/>
        </w:rPr>
        <w:t>命令行执行</w:t>
      </w:r>
    </w:p>
    <w:p w14:paraId="174DA4A3" w14:textId="77777777" w:rsidR="00284AEC" w:rsidRPr="00284AEC" w:rsidRDefault="00284AEC" w:rsidP="00284AEC">
      <w:pPr>
        <w:pStyle w:val="70"/>
        <w:ind w:left="420" w:right="105" w:firstLine="440"/>
        <w:rPr>
          <w:rStyle w:val="8"/>
          <w:rFonts w:hint="eastAsia"/>
        </w:rPr>
      </w:pPr>
      <w:proofErr w:type="spellStart"/>
      <w:r w:rsidRPr="00284AEC">
        <w:rPr>
          <w:rStyle w:val="8"/>
          <w:rFonts w:hint="eastAsia"/>
        </w:rPr>
        <w:t>fcitx-autostart</w:t>
      </w:r>
      <w:proofErr w:type="spellEnd"/>
    </w:p>
    <w:p w14:paraId="18B1BAD6" w14:textId="77777777" w:rsidR="00284AEC" w:rsidRDefault="00284AEC" w:rsidP="008E67DB">
      <w:pPr>
        <w:pStyle w:val="31"/>
        <w:rPr>
          <w:rFonts w:hint="eastAsia"/>
        </w:rPr>
      </w:pPr>
      <w:r>
        <w:rPr>
          <w:rFonts w:hint="eastAsia"/>
        </w:rPr>
        <w:t>3. 编辑 ~/.profile</w:t>
      </w:r>
      <w:hyperlink r:id="rId9" w:anchor="3-%E7%BC%96%E8%BE%91-profile" w:history="1">
        <w:r>
          <w:rPr>
            <w:rStyle w:val="a4"/>
            <w:rFonts w:hint="eastAsia"/>
            <w:b w:val="0"/>
            <w:bCs w:val="0"/>
          </w:rPr>
          <w:t>#</w:t>
        </w:r>
      </w:hyperlink>
    </w:p>
    <w:p w14:paraId="7559715D" w14:textId="77777777" w:rsidR="00284AEC" w:rsidRPr="00284AEC" w:rsidRDefault="00284AEC" w:rsidP="00284AEC">
      <w:pPr>
        <w:pStyle w:val="70"/>
        <w:ind w:left="420" w:right="105" w:firstLine="440"/>
        <w:rPr>
          <w:rStyle w:val="8"/>
          <w:rFonts w:hint="eastAsia"/>
        </w:rPr>
      </w:pPr>
      <w:r w:rsidRPr="00284AEC">
        <w:rPr>
          <w:rStyle w:val="8"/>
          <w:rFonts w:hint="eastAsia"/>
        </w:rPr>
        <w:t># 也可放在/</w:t>
      </w:r>
      <w:proofErr w:type="spellStart"/>
      <w:r w:rsidRPr="00284AEC">
        <w:rPr>
          <w:rStyle w:val="8"/>
          <w:rFonts w:hint="eastAsia"/>
        </w:rPr>
        <w:t>etc</w:t>
      </w:r>
      <w:proofErr w:type="spellEnd"/>
      <w:r w:rsidRPr="00284AEC">
        <w:rPr>
          <w:rStyle w:val="8"/>
          <w:rFonts w:hint="eastAsia"/>
        </w:rPr>
        <w:t>/default/locale里面</w:t>
      </w:r>
    </w:p>
    <w:p w14:paraId="035F03E3" w14:textId="77777777" w:rsidR="00284AEC" w:rsidRPr="00284AEC" w:rsidRDefault="00284AEC" w:rsidP="00284AEC">
      <w:pPr>
        <w:pStyle w:val="70"/>
        <w:ind w:left="420" w:right="105" w:firstLine="440"/>
        <w:rPr>
          <w:rStyle w:val="8"/>
          <w:rFonts w:hint="eastAsia"/>
        </w:rPr>
      </w:pPr>
      <w:r w:rsidRPr="00284AEC">
        <w:rPr>
          <w:rStyle w:val="8"/>
          <w:rFonts w:hint="eastAsia"/>
        </w:rPr>
        <w:t>export LANG=zh_CN.UTF-8</w:t>
      </w:r>
    </w:p>
    <w:p w14:paraId="6F24BBC2" w14:textId="77777777" w:rsidR="00284AEC" w:rsidRPr="00284AEC" w:rsidRDefault="00284AEC" w:rsidP="00284AEC">
      <w:pPr>
        <w:pStyle w:val="70"/>
        <w:ind w:left="420" w:right="105" w:firstLine="440"/>
        <w:rPr>
          <w:rStyle w:val="8"/>
          <w:rFonts w:hint="eastAsia"/>
        </w:rPr>
      </w:pPr>
      <w:r w:rsidRPr="00284AEC">
        <w:rPr>
          <w:rStyle w:val="8"/>
          <w:rFonts w:hint="eastAsia"/>
        </w:rPr>
        <w:t># 也可放在/</w:t>
      </w:r>
      <w:proofErr w:type="spellStart"/>
      <w:r w:rsidRPr="00284AEC">
        <w:rPr>
          <w:rStyle w:val="8"/>
          <w:rFonts w:hint="eastAsia"/>
        </w:rPr>
        <w:t>etc</w:t>
      </w:r>
      <w:proofErr w:type="spellEnd"/>
      <w:r w:rsidRPr="00284AEC">
        <w:rPr>
          <w:rStyle w:val="8"/>
          <w:rFonts w:hint="eastAsia"/>
        </w:rPr>
        <w:t>/environment里面</w:t>
      </w:r>
    </w:p>
    <w:p w14:paraId="6F43E654" w14:textId="77777777" w:rsidR="00284AEC" w:rsidRPr="00284AEC" w:rsidRDefault="00284AEC" w:rsidP="00284AEC">
      <w:pPr>
        <w:pStyle w:val="70"/>
        <w:ind w:left="420" w:right="105" w:firstLine="440"/>
        <w:rPr>
          <w:rStyle w:val="8"/>
          <w:rFonts w:hint="eastAsia"/>
        </w:rPr>
      </w:pPr>
      <w:r w:rsidRPr="00284AEC">
        <w:rPr>
          <w:rStyle w:val="8"/>
          <w:rFonts w:hint="eastAsia"/>
        </w:rPr>
        <w:t>export INPUT_METHOD=</w:t>
      </w:r>
      <w:proofErr w:type="spellStart"/>
      <w:r w:rsidRPr="00284AEC">
        <w:rPr>
          <w:rStyle w:val="8"/>
          <w:rFonts w:hint="eastAsia"/>
        </w:rPr>
        <w:t>fcitx</w:t>
      </w:r>
      <w:proofErr w:type="spellEnd"/>
      <w:r w:rsidRPr="00284AEC">
        <w:rPr>
          <w:rStyle w:val="8"/>
          <w:rFonts w:hint="eastAsia"/>
        </w:rPr>
        <w:t xml:space="preserve"> # </w:t>
      </w:r>
      <w:proofErr w:type="spellStart"/>
      <w:r w:rsidRPr="00284AEC">
        <w:rPr>
          <w:rStyle w:val="8"/>
          <w:rFonts w:hint="eastAsia"/>
        </w:rPr>
        <w:t>wayland</w:t>
      </w:r>
      <w:proofErr w:type="spellEnd"/>
      <w:r w:rsidRPr="00284AEC">
        <w:rPr>
          <w:rStyle w:val="8"/>
          <w:rFonts w:hint="eastAsia"/>
        </w:rPr>
        <w:t>输入法</w:t>
      </w:r>
    </w:p>
    <w:p w14:paraId="1AE8113D" w14:textId="77777777" w:rsidR="00284AEC" w:rsidRPr="00284AEC" w:rsidRDefault="00284AEC" w:rsidP="00284AEC">
      <w:pPr>
        <w:pStyle w:val="70"/>
        <w:ind w:left="420" w:right="105" w:firstLine="440"/>
        <w:rPr>
          <w:rStyle w:val="8"/>
          <w:rFonts w:hint="eastAsia"/>
        </w:rPr>
      </w:pPr>
      <w:r w:rsidRPr="00284AEC">
        <w:rPr>
          <w:rStyle w:val="8"/>
          <w:rFonts w:hint="eastAsia"/>
        </w:rPr>
        <w:t>export XMODIFIERS=@im=fcitx # x11输入法</w:t>
      </w:r>
    </w:p>
    <w:p w14:paraId="53EA1A37" w14:textId="77777777" w:rsidR="00284AEC" w:rsidRPr="00284AEC" w:rsidRDefault="00284AEC" w:rsidP="00284AEC">
      <w:pPr>
        <w:pStyle w:val="70"/>
        <w:ind w:left="420" w:right="105" w:firstLine="440"/>
        <w:rPr>
          <w:rStyle w:val="8"/>
          <w:rFonts w:hint="eastAsia"/>
        </w:rPr>
      </w:pPr>
      <w:r w:rsidRPr="00284AEC">
        <w:rPr>
          <w:rStyle w:val="8"/>
          <w:rFonts w:hint="eastAsia"/>
        </w:rPr>
        <w:t>export GTK_IM_MODULE=</w:t>
      </w:r>
      <w:proofErr w:type="spellStart"/>
      <w:r w:rsidRPr="00284AEC">
        <w:rPr>
          <w:rStyle w:val="8"/>
          <w:rFonts w:hint="eastAsia"/>
        </w:rPr>
        <w:t>fcitx</w:t>
      </w:r>
      <w:proofErr w:type="spellEnd"/>
      <w:r w:rsidRPr="00284AEC">
        <w:rPr>
          <w:rStyle w:val="8"/>
          <w:rFonts w:hint="eastAsia"/>
        </w:rPr>
        <w:t xml:space="preserve"> # </w:t>
      </w:r>
      <w:proofErr w:type="spellStart"/>
      <w:r w:rsidRPr="00284AEC">
        <w:rPr>
          <w:rStyle w:val="8"/>
          <w:rFonts w:hint="eastAsia"/>
        </w:rPr>
        <w:t>gtk</w:t>
      </w:r>
      <w:proofErr w:type="spellEnd"/>
      <w:r w:rsidRPr="00284AEC">
        <w:rPr>
          <w:rStyle w:val="8"/>
          <w:rFonts w:hint="eastAsia"/>
        </w:rPr>
        <w:t>输入法</w:t>
      </w:r>
    </w:p>
    <w:p w14:paraId="56FC8DA4" w14:textId="77777777" w:rsidR="00284AEC" w:rsidRDefault="00284AEC" w:rsidP="008E67DB">
      <w:pPr>
        <w:pStyle w:val="31"/>
        <w:rPr>
          <w:rFonts w:hint="eastAsia"/>
        </w:rPr>
      </w:pPr>
      <w:r>
        <w:rPr>
          <w:rFonts w:hint="eastAsia"/>
        </w:rPr>
        <w:t>4. 重启 WSL</w:t>
      </w:r>
      <w:hyperlink r:id="rId10" w:anchor="4-%E9%87%8D%E5%90%AF-wsl" w:history="1">
        <w:r>
          <w:rPr>
            <w:rStyle w:val="a4"/>
            <w:rFonts w:hint="eastAsia"/>
            <w:b w:val="0"/>
            <w:bCs w:val="0"/>
          </w:rPr>
          <w:t>#</w:t>
        </w:r>
      </w:hyperlink>
    </w:p>
    <w:p w14:paraId="31D2A85E" w14:textId="77777777" w:rsidR="00284AEC" w:rsidRDefault="00284AEC" w:rsidP="00284AEC">
      <w:pPr>
        <w:pStyle w:val="70"/>
        <w:ind w:left="420" w:right="105" w:firstLine="440"/>
        <w:rPr>
          <w:rFonts w:hint="eastAsia"/>
        </w:rPr>
      </w:pP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 xml:space="preserve"> --shutdown</w:t>
      </w:r>
    </w:p>
    <w:p w14:paraId="63E7A3AF" w14:textId="7090F3F2" w:rsidR="006C5A3B" w:rsidRDefault="00640ED0" w:rsidP="00644723">
      <w:pPr>
        <w:pStyle w:val="6"/>
        <w:spacing w:before="156"/>
        <w:ind w:firstLine="480"/>
        <w:rPr>
          <w:rStyle w:val="9"/>
        </w:rPr>
      </w:pPr>
      <w:r>
        <w:rPr>
          <w:rStyle w:val="9"/>
        </w:rPr>
        <w:br/>
      </w:r>
    </w:p>
    <w:p w14:paraId="7A1D3F7E" w14:textId="77777777" w:rsidR="00640ED0" w:rsidRDefault="00640ED0" w:rsidP="00644723">
      <w:pPr>
        <w:pStyle w:val="6"/>
        <w:spacing w:before="156"/>
        <w:ind w:firstLine="480"/>
        <w:rPr>
          <w:rStyle w:val="9"/>
        </w:rPr>
      </w:pPr>
    </w:p>
    <w:p w14:paraId="7A06B59F" w14:textId="77777777" w:rsidR="00640ED0" w:rsidRPr="00640ED0" w:rsidRDefault="00640ED0" w:rsidP="008E67DB">
      <w:pPr>
        <w:pStyle w:val="22"/>
      </w:pPr>
      <w:r w:rsidRPr="00640ED0">
        <w:t>安装激活office</w:t>
      </w:r>
    </w:p>
    <w:p w14:paraId="6E728587" w14:textId="7D56D875" w:rsidR="00640ED0" w:rsidRPr="00640ED0" w:rsidRDefault="00640ED0" w:rsidP="00640ED0">
      <w:pPr>
        <w:pStyle w:val="6"/>
        <w:spacing w:before="156"/>
        <w:ind w:firstLine="480"/>
        <w:rPr>
          <w:color w:val="92B153"/>
        </w:rPr>
      </w:pPr>
      <w:r w:rsidRPr="00640ED0">
        <w:rPr>
          <w:color w:val="92B153"/>
        </w:rPr>
        <w:drawing>
          <wp:inline distT="0" distB="0" distL="0" distR="0" wp14:anchorId="60F11431" wp14:editId="53945A3E">
            <wp:extent cx="5753100" cy="2503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232bf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741E" w14:textId="77777777" w:rsidR="00640ED0" w:rsidRPr="00640ED0" w:rsidRDefault="00640ED0" w:rsidP="008C7BEA">
      <w:pPr>
        <w:pStyle w:val="6"/>
        <w:spacing w:before="156"/>
        <w:ind w:firstLine="480"/>
        <w:rPr>
          <w:rFonts w:hint="eastAsia"/>
        </w:rPr>
      </w:pPr>
      <w:r w:rsidRPr="00640ED0">
        <w:rPr>
          <w:rFonts w:hint="eastAsia"/>
        </w:rPr>
        <w:t>按下快捷键</w:t>
      </w:r>
      <w:r w:rsidRPr="00640ED0">
        <w:rPr>
          <w:rFonts w:hint="eastAsia"/>
        </w:rPr>
        <w:t>Ctrl + Shift + P</w:t>
      </w:r>
      <w:r w:rsidRPr="00640ED0">
        <w:rPr>
          <w:rFonts w:hint="eastAsia"/>
        </w:rPr>
        <w:t>，打开命令框，按需复制下面的命令，粘贴后回车（</w:t>
      </w:r>
      <w:r w:rsidRPr="00640ED0">
        <w:rPr>
          <w:rFonts w:hint="eastAsia"/>
        </w:rPr>
        <w:t>Enter</w:t>
      </w:r>
      <w:r w:rsidRPr="00640ED0">
        <w:rPr>
          <w:rFonts w:hint="eastAsia"/>
        </w:rPr>
        <w:t>）以执行操作。</w:t>
      </w:r>
    </w:p>
    <w:p w14:paraId="4A7C2231" w14:textId="77777777" w:rsidR="008C7BEA" w:rsidRDefault="00640ED0" w:rsidP="008C7BEA">
      <w:pPr>
        <w:pStyle w:val="6"/>
        <w:spacing w:before="156"/>
        <w:ind w:firstLine="480"/>
      </w:pPr>
      <w:r w:rsidRPr="008C7BEA">
        <w:drawing>
          <wp:inline distT="0" distB="0" distL="0" distR="0" wp14:anchorId="1BA091D1" wp14:editId="4E149A73">
            <wp:extent cx="5753100" cy="6965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61cda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8846" w14:textId="1CF6FE07" w:rsidR="00640ED0" w:rsidRPr="00640ED0" w:rsidRDefault="00640ED0" w:rsidP="008C7BEA">
      <w:pPr>
        <w:pStyle w:val="6"/>
        <w:spacing w:before="156"/>
        <w:ind w:firstLine="480"/>
        <w:rPr>
          <w:rFonts w:hint="eastAsia"/>
        </w:rPr>
      </w:pPr>
      <w:r w:rsidRPr="00640ED0">
        <w:rPr>
          <w:rFonts w:hint="eastAsia"/>
        </w:rPr>
        <w:t>如果你安装了</w:t>
      </w:r>
      <w:r w:rsidRPr="00640ED0">
        <w:rPr>
          <w:rFonts w:hint="eastAsia"/>
        </w:rPr>
        <w:t xml:space="preserve"> Microsoft 365</w:t>
      </w:r>
      <w:r w:rsidRPr="00640ED0">
        <w:rPr>
          <w:rFonts w:hint="eastAsia"/>
        </w:rPr>
        <w:t>，或者你只是单纯地在遵循教程的指示，请使用以下代码进行激活：</w:t>
      </w:r>
    </w:p>
    <w:p w14:paraId="2540DC6B" w14:textId="77777777" w:rsidR="00640ED0" w:rsidRPr="00640ED0" w:rsidRDefault="00640ED0" w:rsidP="008C7BEA">
      <w:pPr>
        <w:pStyle w:val="70"/>
        <w:ind w:left="420" w:right="105" w:firstLine="440"/>
        <w:rPr>
          <w:rFonts w:hint="eastAsia"/>
        </w:rPr>
      </w:pPr>
      <w:proofErr w:type="spellStart"/>
      <w:r w:rsidRPr="00640ED0">
        <w:rPr>
          <w:rFonts w:hint="eastAsia"/>
        </w:rPr>
        <w:t>ospp</w:t>
      </w:r>
      <w:proofErr w:type="spellEnd"/>
      <w:r w:rsidRPr="00640ED0">
        <w:rPr>
          <w:rFonts w:hint="eastAsia"/>
        </w:rPr>
        <w:t xml:space="preserve"> /</w:t>
      </w:r>
      <w:proofErr w:type="spellStart"/>
      <w:r w:rsidRPr="00640ED0">
        <w:rPr>
          <w:rFonts w:hint="eastAsia"/>
        </w:rPr>
        <w:t>insLicID</w:t>
      </w:r>
      <w:proofErr w:type="spellEnd"/>
      <w:r w:rsidRPr="00640ED0">
        <w:rPr>
          <w:rFonts w:hint="eastAsia"/>
        </w:rPr>
        <w:t xml:space="preserve"> </w:t>
      </w:r>
      <w:proofErr w:type="spellStart"/>
      <w:r w:rsidRPr="00640ED0">
        <w:rPr>
          <w:rFonts w:hint="eastAsia"/>
        </w:rPr>
        <w:t>MondoVolume</w:t>
      </w:r>
      <w:proofErr w:type="spellEnd"/>
      <w:r w:rsidRPr="00640ED0">
        <w:rPr>
          <w:rFonts w:hint="eastAsia"/>
        </w:rPr>
        <w:t xml:space="preserve"> /</w:t>
      </w:r>
      <w:proofErr w:type="spellStart"/>
      <w:proofErr w:type="gramStart"/>
      <w:r w:rsidRPr="00640ED0">
        <w:rPr>
          <w:rFonts w:hint="eastAsia"/>
        </w:rPr>
        <w:t>sethst:kms</w:t>
      </w:r>
      <w:proofErr w:type="gramEnd"/>
      <w:r w:rsidRPr="00640ED0">
        <w:rPr>
          <w:rFonts w:hint="eastAsia"/>
        </w:rPr>
        <w:t>.loli.best</w:t>
      </w:r>
      <w:proofErr w:type="spellEnd"/>
      <w:r w:rsidRPr="00640ED0">
        <w:rPr>
          <w:rFonts w:hint="eastAsia"/>
        </w:rPr>
        <w:t xml:space="preserve"> /setprt:1688 /act</w:t>
      </w:r>
    </w:p>
    <w:p w14:paraId="4454B96E" w14:textId="77777777" w:rsidR="00640ED0" w:rsidRPr="00640ED0" w:rsidRDefault="00640ED0" w:rsidP="008C7BEA">
      <w:pPr>
        <w:pStyle w:val="6"/>
        <w:spacing w:before="156"/>
        <w:ind w:firstLine="480"/>
        <w:rPr>
          <w:rFonts w:hint="eastAsia"/>
        </w:rPr>
      </w:pPr>
      <w:r w:rsidRPr="00640ED0">
        <w:rPr>
          <w:rFonts w:hint="eastAsia"/>
        </w:rPr>
        <w:t>上述代码可一次性激活</w:t>
      </w:r>
      <w:r w:rsidRPr="00640ED0">
        <w:rPr>
          <w:rFonts w:hint="eastAsia"/>
        </w:rPr>
        <w:t xml:space="preserve"> Office, Visio, Project</w:t>
      </w:r>
      <w:r w:rsidRPr="00640ED0">
        <w:rPr>
          <w:rFonts w:hint="eastAsia"/>
        </w:rPr>
        <w:t>，同时适用</w:t>
      </w:r>
      <w:r w:rsidRPr="00640ED0">
        <w:rPr>
          <w:rFonts w:hint="eastAsia"/>
        </w:rPr>
        <w:t xml:space="preserve"> Win 7/8</w:t>
      </w:r>
      <w:r w:rsidRPr="00640ED0">
        <w:rPr>
          <w:rFonts w:hint="eastAsia"/>
        </w:rPr>
        <w:t>，能使用</w:t>
      </w:r>
      <w:r w:rsidRPr="00640ED0">
        <w:rPr>
          <w:rFonts w:hint="eastAsia"/>
        </w:rPr>
        <w:t xml:space="preserve"> Office </w:t>
      </w:r>
      <w:r w:rsidRPr="00640ED0">
        <w:rPr>
          <w:rFonts w:hint="eastAsia"/>
        </w:rPr>
        <w:t>的所有功能。</w:t>
      </w:r>
    </w:p>
    <w:p w14:paraId="015A9286" w14:textId="77777777" w:rsidR="00640ED0" w:rsidRPr="00640ED0" w:rsidRDefault="00640ED0" w:rsidP="008C7BEA">
      <w:pPr>
        <w:pStyle w:val="6"/>
        <w:spacing w:before="156"/>
        <w:ind w:firstLine="480"/>
        <w:rPr>
          <w:rFonts w:hint="eastAsia"/>
        </w:rPr>
      </w:pPr>
      <w:r w:rsidRPr="00640ED0">
        <w:rPr>
          <w:rFonts w:hint="eastAsia"/>
        </w:rPr>
        <w:t>如果你需要激活以下产品，请按照自己的需求选择：</w:t>
      </w:r>
    </w:p>
    <w:p w14:paraId="0AB3BED4" w14:textId="77777777" w:rsidR="00640ED0" w:rsidRPr="00640ED0" w:rsidRDefault="00640ED0" w:rsidP="008C7BEA">
      <w:pPr>
        <w:pStyle w:val="6"/>
        <w:spacing w:before="156"/>
        <w:ind w:firstLine="480"/>
        <w:rPr>
          <w:rFonts w:hint="eastAsia"/>
        </w:rPr>
      </w:pPr>
      <w:r w:rsidRPr="00640ED0">
        <w:rPr>
          <w:rFonts w:hint="eastAsia"/>
        </w:rPr>
        <w:t>Office LTSC 2021, Visio LTSC 2021, Project 2021</w:t>
      </w:r>
    </w:p>
    <w:p w14:paraId="2CAC7B92" w14:textId="77777777" w:rsidR="00640ED0" w:rsidRPr="00640ED0" w:rsidRDefault="00640ED0" w:rsidP="008C7BEA">
      <w:pPr>
        <w:pStyle w:val="70"/>
        <w:ind w:left="420" w:right="105" w:firstLine="440"/>
        <w:rPr>
          <w:rFonts w:hint="eastAsia"/>
        </w:rPr>
      </w:pPr>
      <w:proofErr w:type="spellStart"/>
      <w:r w:rsidRPr="00640ED0">
        <w:rPr>
          <w:rFonts w:hint="eastAsia"/>
        </w:rPr>
        <w:t>ospp</w:t>
      </w:r>
      <w:proofErr w:type="spellEnd"/>
      <w:r w:rsidRPr="00640ED0">
        <w:rPr>
          <w:rFonts w:hint="eastAsia"/>
        </w:rPr>
        <w:t xml:space="preserve"> /</w:t>
      </w:r>
      <w:proofErr w:type="spellStart"/>
      <w:r w:rsidRPr="00640ED0">
        <w:rPr>
          <w:rFonts w:hint="eastAsia"/>
        </w:rPr>
        <w:t>insLicID</w:t>
      </w:r>
      <w:proofErr w:type="spellEnd"/>
      <w:r w:rsidRPr="00640ED0">
        <w:rPr>
          <w:rFonts w:hint="eastAsia"/>
        </w:rPr>
        <w:t xml:space="preserve"> ProPlus2021Volume /</w:t>
      </w:r>
      <w:proofErr w:type="spellStart"/>
      <w:proofErr w:type="gramStart"/>
      <w:r w:rsidRPr="00640ED0">
        <w:rPr>
          <w:rFonts w:hint="eastAsia"/>
        </w:rPr>
        <w:t>sethst:kms</w:t>
      </w:r>
      <w:proofErr w:type="gramEnd"/>
      <w:r w:rsidRPr="00640ED0">
        <w:rPr>
          <w:rFonts w:hint="eastAsia"/>
        </w:rPr>
        <w:t>.loli.best</w:t>
      </w:r>
      <w:proofErr w:type="spellEnd"/>
      <w:r w:rsidRPr="00640ED0">
        <w:rPr>
          <w:rFonts w:hint="eastAsia"/>
        </w:rPr>
        <w:t xml:space="preserve"> /setprt:1688 /act</w:t>
      </w:r>
    </w:p>
    <w:p w14:paraId="700D69FD" w14:textId="77777777" w:rsidR="00640ED0" w:rsidRPr="00640ED0" w:rsidRDefault="00640ED0" w:rsidP="008C7BEA">
      <w:pPr>
        <w:pStyle w:val="70"/>
        <w:ind w:left="420" w:right="105" w:firstLine="440"/>
        <w:rPr>
          <w:rFonts w:hint="eastAsia"/>
        </w:rPr>
      </w:pPr>
      <w:proofErr w:type="spellStart"/>
      <w:r w:rsidRPr="00640ED0">
        <w:rPr>
          <w:rFonts w:hint="eastAsia"/>
        </w:rPr>
        <w:t>ospp</w:t>
      </w:r>
      <w:proofErr w:type="spellEnd"/>
      <w:r w:rsidRPr="00640ED0">
        <w:rPr>
          <w:rFonts w:hint="eastAsia"/>
        </w:rPr>
        <w:t xml:space="preserve"> /</w:t>
      </w:r>
      <w:proofErr w:type="spellStart"/>
      <w:r w:rsidRPr="00640ED0">
        <w:rPr>
          <w:rFonts w:hint="eastAsia"/>
        </w:rPr>
        <w:t>insLicID</w:t>
      </w:r>
      <w:proofErr w:type="spellEnd"/>
      <w:r w:rsidRPr="00640ED0">
        <w:rPr>
          <w:rFonts w:hint="eastAsia"/>
        </w:rPr>
        <w:t xml:space="preserve"> VisioPro2021Volume /</w:t>
      </w:r>
      <w:proofErr w:type="spellStart"/>
      <w:proofErr w:type="gramStart"/>
      <w:r w:rsidRPr="00640ED0">
        <w:rPr>
          <w:rFonts w:hint="eastAsia"/>
        </w:rPr>
        <w:t>sethst:kms</w:t>
      </w:r>
      <w:proofErr w:type="gramEnd"/>
      <w:r w:rsidRPr="00640ED0">
        <w:rPr>
          <w:rFonts w:hint="eastAsia"/>
        </w:rPr>
        <w:t>.loli.best</w:t>
      </w:r>
      <w:proofErr w:type="spellEnd"/>
      <w:r w:rsidRPr="00640ED0">
        <w:rPr>
          <w:rFonts w:hint="eastAsia"/>
        </w:rPr>
        <w:t xml:space="preserve"> /setprt:1688 /act</w:t>
      </w:r>
    </w:p>
    <w:p w14:paraId="4DA7FE37" w14:textId="77777777" w:rsidR="00640ED0" w:rsidRPr="00640ED0" w:rsidRDefault="00640ED0" w:rsidP="008C7BEA">
      <w:pPr>
        <w:pStyle w:val="70"/>
        <w:ind w:left="420" w:right="105" w:firstLine="440"/>
        <w:rPr>
          <w:rFonts w:hint="eastAsia"/>
        </w:rPr>
      </w:pPr>
      <w:proofErr w:type="spellStart"/>
      <w:r w:rsidRPr="00640ED0">
        <w:rPr>
          <w:rFonts w:hint="eastAsia"/>
        </w:rPr>
        <w:t>ospp</w:t>
      </w:r>
      <w:proofErr w:type="spellEnd"/>
      <w:r w:rsidRPr="00640ED0">
        <w:rPr>
          <w:rFonts w:hint="eastAsia"/>
        </w:rPr>
        <w:t xml:space="preserve"> /</w:t>
      </w:r>
      <w:proofErr w:type="spellStart"/>
      <w:r w:rsidRPr="00640ED0">
        <w:rPr>
          <w:rFonts w:hint="eastAsia"/>
        </w:rPr>
        <w:t>insLicID</w:t>
      </w:r>
      <w:proofErr w:type="spellEnd"/>
      <w:r w:rsidRPr="00640ED0">
        <w:rPr>
          <w:rFonts w:hint="eastAsia"/>
        </w:rPr>
        <w:t xml:space="preserve"> ProjectPro2021Volume /</w:t>
      </w:r>
      <w:proofErr w:type="spellStart"/>
      <w:proofErr w:type="gramStart"/>
      <w:r w:rsidRPr="00640ED0">
        <w:rPr>
          <w:rFonts w:hint="eastAsia"/>
        </w:rPr>
        <w:t>sethst:kms</w:t>
      </w:r>
      <w:proofErr w:type="gramEnd"/>
      <w:r w:rsidRPr="00640ED0">
        <w:rPr>
          <w:rFonts w:hint="eastAsia"/>
        </w:rPr>
        <w:t>.loli.best</w:t>
      </w:r>
      <w:proofErr w:type="spellEnd"/>
      <w:r w:rsidRPr="00640ED0">
        <w:rPr>
          <w:rFonts w:hint="eastAsia"/>
        </w:rPr>
        <w:t xml:space="preserve"> /setprt:1688 /act</w:t>
      </w:r>
    </w:p>
    <w:p w14:paraId="40D06A68" w14:textId="77777777" w:rsidR="00640ED0" w:rsidRPr="00640ED0" w:rsidRDefault="00640ED0" w:rsidP="008C7BEA">
      <w:pPr>
        <w:pStyle w:val="22"/>
        <w:rPr>
          <w:rFonts w:hint="eastAsia"/>
        </w:rPr>
      </w:pPr>
      <w:r w:rsidRPr="00640ED0">
        <w:t>Linux</w:t>
      </w:r>
    </w:p>
    <w:p w14:paraId="168EFD3D" w14:textId="77777777" w:rsidR="00640ED0" w:rsidRPr="00640ED0" w:rsidRDefault="00640ED0" w:rsidP="00640ED0">
      <w:pPr>
        <w:pStyle w:val="6"/>
        <w:spacing w:before="156"/>
        <w:ind w:firstLine="480"/>
        <w:rPr>
          <w:color w:val="92B153"/>
        </w:rPr>
      </w:pPr>
      <w:hyperlink r:id="rId13" w:history="1">
        <w:r w:rsidRPr="00640ED0">
          <w:rPr>
            <w:rStyle w:val="a4"/>
            <w:rFonts w:hint="eastAsia"/>
          </w:rPr>
          <w:t>donal</w:t>
        </w:r>
        <w:r w:rsidRPr="00640ED0">
          <w:rPr>
            <w:rStyle w:val="a4"/>
            <w:rFonts w:hint="eastAsia"/>
          </w:rPr>
          <w:t>d</w:t>
        </w:r>
        <w:r w:rsidRPr="00640ED0">
          <w:rPr>
            <w:rStyle w:val="a4"/>
            <w:rFonts w:hint="eastAsia"/>
          </w:rPr>
          <w:t>base</w:t>
        </w:r>
      </w:hyperlink>
    </w:p>
    <w:p w14:paraId="0695BE64" w14:textId="77777777" w:rsidR="00640ED0" w:rsidRPr="00640ED0" w:rsidRDefault="00640ED0" w:rsidP="00640ED0">
      <w:pPr>
        <w:pStyle w:val="6"/>
        <w:spacing w:before="156"/>
        <w:ind w:firstLine="482"/>
        <w:rPr>
          <w:rFonts w:hint="eastAsia"/>
          <w:b/>
          <w:bCs/>
          <w:color w:val="92B153"/>
        </w:rPr>
      </w:pPr>
      <w:hyperlink r:id="rId14" w:history="1">
        <w:r w:rsidRPr="00640ED0">
          <w:rPr>
            <w:rStyle w:val="a4"/>
            <w:b/>
            <w:bCs/>
          </w:rPr>
          <w:t>解决</w:t>
        </w:r>
        <w:r w:rsidRPr="00640ED0">
          <w:rPr>
            <w:rStyle w:val="a4"/>
            <w:b/>
            <w:bCs/>
          </w:rPr>
          <w:t>Ubuntu</w:t>
        </w:r>
        <w:r w:rsidRPr="00640ED0">
          <w:rPr>
            <w:rStyle w:val="a4"/>
            <w:b/>
            <w:bCs/>
          </w:rPr>
          <w:t>中</w:t>
        </w:r>
        <w:r w:rsidRPr="00640ED0">
          <w:rPr>
            <w:rStyle w:val="a4"/>
            <w:b/>
            <w:bCs/>
          </w:rPr>
          <w:t>vi</w:t>
        </w:r>
        <w:r w:rsidRPr="00640ED0">
          <w:rPr>
            <w:rStyle w:val="a4"/>
            <w:b/>
            <w:bCs/>
          </w:rPr>
          <w:t>命令的编辑模式下不能正常使用键盘问题</w:t>
        </w:r>
      </w:hyperlink>
    </w:p>
    <w:p w14:paraId="39B5C2C4" w14:textId="77777777" w:rsidR="00640ED0" w:rsidRPr="00640ED0" w:rsidRDefault="00640ED0" w:rsidP="00640ED0">
      <w:pPr>
        <w:pStyle w:val="6"/>
        <w:spacing w:before="156"/>
        <w:ind w:firstLine="480"/>
        <w:rPr>
          <w:color w:val="92B153"/>
        </w:rPr>
      </w:pPr>
      <w:r w:rsidRPr="00640ED0">
        <w:rPr>
          <w:rFonts w:hint="eastAsia"/>
          <w:color w:val="92B153"/>
        </w:rPr>
        <w:t>在</w:t>
      </w:r>
      <w:r w:rsidRPr="00640ED0">
        <w:rPr>
          <w:rFonts w:hint="eastAsia"/>
          <w:color w:val="92B153"/>
        </w:rPr>
        <w:t>Ubuntu</w:t>
      </w:r>
      <w:r w:rsidRPr="00640ED0">
        <w:rPr>
          <w:rFonts w:hint="eastAsia"/>
          <w:color w:val="92B153"/>
        </w:rPr>
        <w:t>中，进入</w:t>
      </w:r>
      <w:r w:rsidRPr="00640ED0">
        <w:rPr>
          <w:rFonts w:hint="eastAsia"/>
          <w:color w:val="92B153"/>
        </w:rPr>
        <w:t>vi</w:t>
      </w:r>
      <w:r w:rsidRPr="00640ED0">
        <w:rPr>
          <w:rFonts w:hint="eastAsia"/>
          <w:color w:val="92B153"/>
        </w:rPr>
        <w:t>命令的编辑模式，发现按方向键不能移动光标，会输出</w:t>
      </w:r>
      <w:r w:rsidRPr="00640ED0">
        <w:rPr>
          <w:rFonts w:hint="eastAsia"/>
          <w:color w:val="92B153"/>
        </w:rPr>
        <w:t>ABCD</w:t>
      </w:r>
      <w:r w:rsidRPr="00640ED0">
        <w:rPr>
          <w:rFonts w:hint="eastAsia"/>
          <w:color w:val="92B153"/>
        </w:rPr>
        <w:t>，以及退格键也不能正常删除字符。这是由于</w:t>
      </w:r>
      <w:r w:rsidRPr="00640ED0">
        <w:rPr>
          <w:rFonts w:hint="eastAsia"/>
          <w:color w:val="92B153"/>
        </w:rPr>
        <w:t>Ubuntu</w:t>
      </w:r>
      <w:r w:rsidRPr="00640ED0">
        <w:rPr>
          <w:rFonts w:hint="eastAsia"/>
          <w:color w:val="92B153"/>
        </w:rPr>
        <w:t>预装的是</w:t>
      </w:r>
      <w:r w:rsidRPr="00640ED0">
        <w:rPr>
          <w:rFonts w:hint="eastAsia"/>
          <w:color w:val="92B153"/>
        </w:rPr>
        <w:t>vim-tiny</w:t>
      </w:r>
      <w:r w:rsidRPr="00640ED0">
        <w:rPr>
          <w:rFonts w:hint="eastAsia"/>
          <w:color w:val="92B153"/>
        </w:rPr>
        <w:t>，而我们需要使用</w:t>
      </w:r>
      <w:r w:rsidRPr="00640ED0">
        <w:rPr>
          <w:rFonts w:hint="eastAsia"/>
          <w:color w:val="92B153"/>
        </w:rPr>
        <w:t>vim-full</w:t>
      </w:r>
      <w:r w:rsidRPr="00640ED0">
        <w:rPr>
          <w:rFonts w:hint="eastAsia"/>
          <w:color w:val="92B153"/>
        </w:rPr>
        <w:t>，解决方法很简单，只需</w:t>
      </w:r>
      <w:proofErr w:type="gramStart"/>
      <w:r w:rsidRPr="00640ED0">
        <w:rPr>
          <w:rFonts w:hint="eastAsia"/>
          <w:color w:val="92B153"/>
        </w:rPr>
        <w:t>要以下</w:t>
      </w:r>
      <w:proofErr w:type="gramEnd"/>
      <w:r w:rsidRPr="00640ED0">
        <w:rPr>
          <w:rFonts w:hint="eastAsia"/>
          <w:color w:val="92B153"/>
        </w:rPr>
        <w:t>两步：</w:t>
      </w:r>
    </w:p>
    <w:p w14:paraId="0CFDBB23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rFonts w:hint="eastAsia"/>
          <w:color w:val="92B153"/>
        </w:rPr>
        <w:t>步骤</w:t>
      </w:r>
      <w:proofErr w:type="gramStart"/>
      <w:r w:rsidRPr="00640ED0">
        <w:rPr>
          <w:rFonts w:hint="eastAsia"/>
          <w:color w:val="92B153"/>
        </w:rPr>
        <w:t>一</w:t>
      </w:r>
      <w:proofErr w:type="gramEnd"/>
      <w:r w:rsidRPr="00640ED0">
        <w:rPr>
          <w:rFonts w:hint="eastAsia"/>
          <w:color w:val="92B153"/>
        </w:rPr>
        <w:t>，输入下述命令以卸载</w:t>
      </w:r>
      <w:r w:rsidRPr="00640ED0">
        <w:rPr>
          <w:rFonts w:hint="eastAsia"/>
          <w:color w:val="92B153"/>
        </w:rPr>
        <w:t>vim-tiny</w:t>
      </w:r>
      <w:r w:rsidRPr="00640ED0">
        <w:rPr>
          <w:rFonts w:hint="eastAsia"/>
          <w:color w:val="92B153"/>
        </w:rPr>
        <w:t>：</w:t>
      </w:r>
    </w:p>
    <w:p w14:paraId="7D00F0B3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rFonts w:hint="eastAsia"/>
          <w:color w:val="92B153"/>
        </w:rPr>
        <w:t>sudo</w:t>
      </w:r>
      <w:proofErr w:type="spellEnd"/>
      <w:r w:rsidRPr="00640ED0">
        <w:rPr>
          <w:rFonts w:hint="eastAsia"/>
          <w:color w:val="92B153"/>
        </w:rPr>
        <w:t xml:space="preserve"> apt-get remove vim-common</w:t>
      </w:r>
    </w:p>
    <w:p w14:paraId="281EEBB4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rFonts w:hint="eastAsia"/>
          <w:color w:val="92B153"/>
        </w:rPr>
        <w:t>步骤二，输入下述命令以安装</w:t>
      </w:r>
      <w:r w:rsidRPr="00640ED0">
        <w:rPr>
          <w:rFonts w:hint="eastAsia"/>
          <w:color w:val="92B153"/>
        </w:rPr>
        <w:t>vim-full</w:t>
      </w:r>
      <w:r w:rsidRPr="00640ED0">
        <w:rPr>
          <w:rFonts w:hint="eastAsia"/>
          <w:color w:val="92B153"/>
        </w:rPr>
        <w:t>：</w:t>
      </w:r>
    </w:p>
    <w:p w14:paraId="454528CA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rFonts w:hint="eastAsia"/>
          <w:color w:val="92B153"/>
        </w:rPr>
        <w:t>sudo</w:t>
      </w:r>
      <w:proofErr w:type="spellEnd"/>
      <w:r w:rsidRPr="00640ED0">
        <w:rPr>
          <w:rFonts w:hint="eastAsia"/>
          <w:color w:val="92B153"/>
        </w:rPr>
        <w:t xml:space="preserve"> apt-get install vim</w:t>
      </w:r>
    </w:p>
    <w:p w14:paraId="093AA367" w14:textId="77777777" w:rsidR="00640ED0" w:rsidRPr="00640ED0" w:rsidRDefault="00640ED0" w:rsidP="00640ED0">
      <w:pPr>
        <w:pStyle w:val="6"/>
        <w:spacing w:before="156"/>
        <w:ind w:firstLine="482"/>
        <w:rPr>
          <w:rFonts w:hint="eastAsia"/>
          <w:b/>
          <w:bCs/>
          <w:color w:val="92B153"/>
        </w:rPr>
      </w:pPr>
      <w:hyperlink r:id="rId15" w:history="1">
        <w:r w:rsidRPr="00640ED0">
          <w:rPr>
            <w:rStyle w:val="a4"/>
            <w:b/>
            <w:bCs/>
          </w:rPr>
          <w:t>vi</w:t>
        </w:r>
        <w:r w:rsidRPr="00640ED0">
          <w:rPr>
            <w:rStyle w:val="a4"/>
            <w:b/>
            <w:bCs/>
          </w:rPr>
          <w:t>编辑器</w:t>
        </w:r>
      </w:hyperlink>
      <w:r w:rsidRPr="00640ED0">
        <w:rPr>
          <w:b/>
          <w:bCs/>
          <w:color w:val="92B153"/>
        </w:rPr>
        <w:t>有</w:t>
      </w:r>
      <w:r w:rsidRPr="00640ED0">
        <w:rPr>
          <w:b/>
          <w:bCs/>
          <w:color w:val="92B153"/>
        </w:rPr>
        <w:t>3</w:t>
      </w:r>
      <w:r w:rsidRPr="00640ED0">
        <w:rPr>
          <w:b/>
          <w:bCs/>
          <w:color w:val="92B153"/>
        </w:rPr>
        <w:t>种基本工作模式</w:t>
      </w:r>
    </w:p>
    <w:p w14:paraId="299B6DFA" w14:textId="77777777" w:rsidR="00640ED0" w:rsidRPr="00640ED0" w:rsidRDefault="00640ED0" w:rsidP="00640ED0">
      <w:pPr>
        <w:pStyle w:val="6"/>
        <w:spacing w:before="156"/>
        <w:ind w:firstLine="480"/>
        <w:rPr>
          <w:color w:val="92B153"/>
        </w:rPr>
      </w:pPr>
      <w:r w:rsidRPr="00640ED0">
        <w:rPr>
          <w:color w:val="92B153"/>
        </w:rPr>
        <w:t>首先需要知道</w:t>
      </w:r>
      <w:r w:rsidRPr="00640ED0">
        <w:rPr>
          <w:color w:val="92B153"/>
        </w:rPr>
        <w:t>vi</w:t>
      </w:r>
      <w:r w:rsidRPr="00640ED0">
        <w:rPr>
          <w:color w:val="92B153"/>
        </w:rPr>
        <w:t>编辑器有</w:t>
      </w:r>
      <w:r w:rsidRPr="00640ED0">
        <w:rPr>
          <w:color w:val="92B153"/>
        </w:rPr>
        <w:t>3</w:t>
      </w:r>
      <w:r w:rsidRPr="00640ED0">
        <w:rPr>
          <w:color w:val="92B153"/>
        </w:rPr>
        <w:t>种基本工作模式，分别是：命令模式、文本输入模式、和末行模式。</w:t>
      </w:r>
    </w:p>
    <w:p w14:paraId="4AD6D534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第一：命令行模式：该模式是进入</w:t>
      </w:r>
      <w:r w:rsidRPr="00640ED0">
        <w:rPr>
          <w:color w:val="92B153"/>
        </w:rPr>
        <w:t>vi</w:t>
      </w:r>
      <w:r w:rsidRPr="00640ED0">
        <w:rPr>
          <w:color w:val="92B153"/>
        </w:rPr>
        <w:t>编辑器后的默认模式。任何时候，不管用户处于何种模式，按下</w:t>
      </w:r>
      <w:r w:rsidRPr="00640ED0">
        <w:rPr>
          <w:color w:val="92B153"/>
        </w:rPr>
        <w:t>ESC</w:t>
      </w:r>
      <w:r w:rsidRPr="00640ED0">
        <w:rPr>
          <w:color w:val="92B153"/>
        </w:rPr>
        <w:t>键即可进入命令模式。在该模式下，用户可以输入</w:t>
      </w:r>
      <w:r w:rsidRPr="00640ED0">
        <w:rPr>
          <w:color w:val="92B153"/>
        </w:rPr>
        <w:t>vi</w:t>
      </w:r>
      <w:r w:rsidRPr="00640ED0">
        <w:rPr>
          <w:color w:val="92B153"/>
        </w:rPr>
        <w:t>命令，用户管理自己的文档。此时从键盘上输入的任何字符都被当作编辑命令来解释。若输入的字符是合法的</w:t>
      </w:r>
      <w:r w:rsidRPr="00640ED0">
        <w:rPr>
          <w:color w:val="92B153"/>
        </w:rPr>
        <w:t>vi</w:t>
      </w:r>
      <w:r w:rsidRPr="00640ED0">
        <w:rPr>
          <w:color w:val="92B153"/>
        </w:rPr>
        <w:t>命令，则</w:t>
      </w:r>
      <w:r w:rsidRPr="00640ED0">
        <w:rPr>
          <w:color w:val="92B153"/>
        </w:rPr>
        <w:t>vi</w:t>
      </w:r>
      <w:r w:rsidRPr="00640ED0">
        <w:rPr>
          <w:color w:val="92B153"/>
        </w:rPr>
        <w:t>在接受用户命令之后完成相应的动作。但需要注意的是，所输入的命令</w:t>
      </w:r>
      <w:proofErr w:type="gramStart"/>
      <w:r w:rsidRPr="00640ED0">
        <w:rPr>
          <w:color w:val="92B153"/>
        </w:rPr>
        <w:t>并不回</w:t>
      </w:r>
      <w:proofErr w:type="gramEnd"/>
      <w:r w:rsidRPr="00640ED0">
        <w:rPr>
          <w:color w:val="92B153"/>
        </w:rPr>
        <w:t>显在屏幕上。若输入的字符不是</w:t>
      </w:r>
      <w:r w:rsidRPr="00640ED0">
        <w:rPr>
          <w:color w:val="92B153"/>
        </w:rPr>
        <w:t>vi</w:t>
      </w:r>
      <w:r w:rsidRPr="00640ED0">
        <w:rPr>
          <w:color w:val="92B153"/>
        </w:rPr>
        <w:t>命令，</w:t>
      </w:r>
      <w:r w:rsidRPr="00640ED0">
        <w:rPr>
          <w:color w:val="92B153"/>
        </w:rPr>
        <w:t>vi</w:t>
      </w:r>
      <w:r w:rsidRPr="00640ED0">
        <w:rPr>
          <w:color w:val="92B153"/>
        </w:rPr>
        <w:t>会响铃报警。</w:t>
      </w:r>
    </w:p>
    <w:p w14:paraId="2EBE0D60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第二：文本输入模式：在命令模式下输入命令</w:t>
      </w:r>
      <w:proofErr w:type="spellStart"/>
      <w:r w:rsidRPr="00640ED0">
        <w:rPr>
          <w:color w:val="92B153"/>
        </w:rPr>
        <w:t>i</w:t>
      </w:r>
      <w:proofErr w:type="spellEnd"/>
      <w:r w:rsidRPr="00640ED0">
        <w:rPr>
          <w:color w:val="92B153"/>
        </w:rPr>
        <w:t>、附加命令</w:t>
      </w:r>
      <w:r w:rsidRPr="00640ED0">
        <w:rPr>
          <w:color w:val="92B153"/>
        </w:rPr>
        <w:t>a</w:t>
      </w:r>
      <w:r w:rsidRPr="00640ED0">
        <w:rPr>
          <w:color w:val="92B153"/>
        </w:rPr>
        <w:t>、打开命令</w:t>
      </w:r>
      <w:r w:rsidRPr="00640ED0">
        <w:rPr>
          <w:color w:val="92B153"/>
        </w:rPr>
        <w:t>o</w:t>
      </w:r>
      <w:r w:rsidRPr="00640ED0">
        <w:rPr>
          <w:color w:val="92B153"/>
        </w:rPr>
        <w:t>、修改命令</w:t>
      </w:r>
      <w:r w:rsidRPr="00640ED0">
        <w:rPr>
          <w:color w:val="92B153"/>
        </w:rPr>
        <w:t>c</w:t>
      </w:r>
      <w:r w:rsidRPr="00640ED0">
        <w:rPr>
          <w:color w:val="92B153"/>
        </w:rPr>
        <w:t>、取代命令</w:t>
      </w:r>
      <w:r w:rsidRPr="00640ED0">
        <w:rPr>
          <w:color w:val="92B153"/>
        </w:rPr>
        <w:t>r</w:t>
      </w:r>
      <w:r w:rsidRPr="00640ED0">
        <w:rPr>
          <w:color w:val="92B153"/>
        </w:rPr>
        <w:t>或替换命令</w:t>
      </w:r>
      <w:r w:rsidRPr="00640ED0">
        <w:rPr>
          <w:color w:val="92B153"/>
        </w:rPr>
        <w:t>s</w:t>
      </w:r>
      <w:r w:rsidRPr="00640ED0">
        <w:rPr>
          <w:color w:val="92B153"/>
        </w:rPr>
        <w:t>都可以进入文本输入模式。在该模式下，用户输入的任何字符都被</w:t>
      </w:r>
      <w:r w:rsidRPr="00640ED0">
        <w:rPr>
          <w:color w:val="92B153"/>
        </w:rPr>
        <w:t>vi</w:t>
      </w:r>
      <w:r w:rsidRPr="00640ED0">
        <w:rPr>
          <w:color w:val="92B153"/>
        </w:rPr>
        <w:t>当作文件内容保护起来，并将其显示在屏幕上。在文本输入过程中，若想回到命令模式下，按</w:t>
      </w:r>
      <w:r w:rsidRPr="00640ED0">
        <w:rPr>
          <w:color w:val="92B153"/>
        </w:rPr>
        <w:t>ESC</w:t>
      </w:r>
      <w:r w:rsidRPr="00640ED0">
        <w:rPr>
          <w:color w:val="92B153"/>
        </w:rPr>
        <w:t>键即可。</w:t>
      </w:r>
    </w:p>
    <w:p w14:paraId="4C13DB6A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第三：末行模式：末行模式也称</w:t>
      </w:r>
      <w:r w:rsidRPr="00640ED0">
        <w:rPr>
          <w:color w:val="92B153"/>
        </w:rPr>
        <w:t>ex</w:t>
      </w:r>
      <w:r w:rsidRPr="00640ED0">
        <w:rPr>
          <w:color w:val="92B153"/>
        </w:rPr>
        <w:t>转义模式。在命令模式下，用户按</w:t>
      </w:r>
      <w:r w:rsidRPr="00640ED0">
        <w:rPr>
          <w:color w:val="92B153"/>
        </w:rPr>
        <w:t>“</w:t>
      </w:r>
      <w:r w:rsidRPr="00640ED0">
        <w:rPr>
          <w:color w:val="92B153"/>
        </w:rPr>
        <w:t>：</w:t>
      </w:r>
      <w:r w:rsidRPr="00640ED0">
        <w:rPr>
          <w:color w:val="92B153"/>
        </w:rPr>
        <w:t>”</w:t>
      </w:r>
      <w:r w:rsidRPr="00640ED0">
        <w:rPr>
          <w:color w:val="92B153"/>
        </w:rPr>
        <w:t>键即可进入末行模式下，此时</w:t>
      </w:r>
      <w:r w:rsidRPr="00640ED0">
        <w:rPr>
          <w:color w:val="92B153"/>
        </w:rPr>
        <w:t>vi</w:t>
      </w:r>
      <w:r w:rsidRPr="00640ED0">
        <w:rPr>
          <w:color w:val="92B153"/>
        </w:rPr>
        <w:t>会在显示窗口的最后一行（通常也是屏幕的最后一行）显示一个</w:t>
      </w:r>
      <w:r w:rsidRPr="00640ED0">
        <w:rPr>
          <w:color w:val="92B153"/>
        </w:rPr>
        <w:t>“</w:t>
      </w:r>
      <w:r w:rsidRPr="00640ED0">
        <w:rPr>
          <w:color w:val="92B153"/>
        </w:rPr>
        <w:t>：</w:t>
      </w:r>
      <w:r w:rsidRPr="00640ED0">
        <w:rPr>
          <w:color w:val="92B153"/>
        </w:rPr>
        <w:t>”</w:t>
      </w:r>
      <w:r w:rsidRPr="00640ED0">
        <w:rPr>
          <w:color w:val="92B153"/>
        </w:rPr>
        <w:t>作为末行模式的说明符，等待用户输入命令。多数文件管理命令都是在此模式下执行的（如把编辑缓冲区的内容写到文件中等）。末行命令在执行完后，</w:t>
      </w:r>
      <w:r w:rsidRPr="00640ED0">
        <w:rPr>
          <w:color w:val="92B153"/>
        </w:rPr>
        <w:t>vi</w:t>
      </w:r>
      <w:r w:rsidRPr="00640ED0">
        <w:rPr>
          <w:color w:val="92B153"/>
        </w:rPr>
        <w:t>自动回到命令模式。如果要从命令模式转换到编辑模式，可以键入</w:t>
      </w:r>
      <w:r w:rsidRPr="00640ED0">
        <w:rPr>
          <w:color w:val="92B153"/>
        </w:rPr>
        <w:t>a</w:t>
      </w:r>
      <w:r w:rsidRPr="00640ED0">
        <w:rPr>
          <w:color w:val="92B153"/>
        </w:rPr>
        <w:t>或者</w:t>
      </w:r>
      <w:proofErr w:type="spellStart"/>
      <w:r w:rsidRPr="00640ED0">
        <w:rPr>
          <w:color w:val="92B153"/>
        </w:rPr>
        <w:t>i</w:t>
      </w:r>
      <w:proofErr w:type="spellEnd"/>
      <w:r w:rsidRPr="00640ED0">
        <w:rPr>
          <w:color w:val="92B153"/>
        </w:rPr>
        <w:t>。如果需要从文本模式返回，则按</w:t>
      </w:r>
      <w:r w:rsidRPr="00640ED0">
        <w:rPr>
          <w:color w:val="92B153"/>
        </w:rPr>
        <w:t>ESC</w:t>
      </w:r>
      <w:r w:rsidRPr="00640ED0">
        <w:rPr>
          <w:color w:val="92B153"/>
        </w:rPr>
        <w:t>即可。在命令模式下输入</w:t>
      </w:r>
      <w:r w:rsidRPr="00640ED0">
        <w:rPr>
          <w:color w:val="92B153"/>
        </w:rPr>
        <w:t>“:”</w:t>
      </w:r>
      <w:r w:rsidRPr="00640ED0">
        <w:rPr>
          <w:color w:val="92B153"/>
        </w:rPr>
        <w:t>即可切换到末行模式，然后输入命令。</w:t>
      </w:r>
    </w:p>
    <w:p w14:paraId="30D54C8C" w14:textId="77777777" w:rsidR="00640ED0" w:rsidRPr="00640ED0" w:rsidRDefault="00640ED0" w:rsidP="00640ED0">
      <w:pPr>
        <w:pStyle w:val="6"/>
        <w:spacing w:before="156"/>
        <w:ind w:firstLine="482"/>
        <w:rPr>
          <w:rFonts w:hint="eastAsia"/>
          <w:color w:val="92B153"/>
        </w:rPr>
      </w:pPr>
      <w:r w:rsidRPr="00640ED0">
        <w:rPr>
          <w:b/>
          <w:bCs/>
          <w:color w:val="92B153"/>
        </w:rPr>
        <w:t>综上，一般我们使用命令打开文件的时候，是进入到命令模式。在命令模式下，可以切换到文本输入模式和末行模式，但是文本输入模式和末行模式之间是不可以直接相互切换了，因此文本输入模式切换到末行模式，需要先回到命令模式再切换，反之亦然。</w:t>
      </w:r>
    </w:p>
    <w:p w14:paraId="01E664F0" w14:textId="77777777" w:rsidR="00640ED0" w:rsidRPr="00640ED0" w:rsidRDefault="00640ED0" w:rsidP="00640ED0">
      <w:pPr>
        <w:pStyle w:val="6"/>
        <w:spacing w:before="156"/>
        <w:ind w:firstLine="482"/>
        <w:rPr>
          <w:rFonts w:hint="eastAsia"/>
          <w:color w:val="92B153"/>
        </w:rPr>
      </w:pPr>
      <w:r w:rsidRPr="00640ED0">
        <w:rPr>
          <w:b/>
          <w:bCs/>
          <w:color w:val="92B153"/>
        </w:rPr>
        <w:t>此外，编辑文本可以在文本输入模式下，键盘输入对文</w:t>
      </w:r>
      <w:proofErr w:type="gramStart"/>
      <w:r w:rsidRPr="00640ED0">
        <w:rPr>
          <w:b/>
          <w:bCs/>
          <w:color w:val="92B153"/>
        </w:rPr>
        <w:t>编进行</w:t>
      </w:r>
      <w:proofErr w:type="gramEnd"/>
      <w:r w:rsidRPr="00640ED0">
        <w:rPr>
          <w:b/>
          <w:bCs/>
          <w:color w:val="92B153"/>
        </w:rPr>
        <w:t>编辑，或者在命令模式下使用</w:t>
      </w:r>
      <w:r w:rsidRPr="00640ED0">
        <w:rPr>
          <w:b/>
          <w:bCs/>
          <w:color w:val="92B153"/>
        </w:rPr>
        <w:t>vi</w:t>
      </w:r>
      <w:r w:rsidRPr="00640ED0">
        <w:rPr>
          <w:b/>
          <w:bCs/>
          <w:color w:val="92B153"/>
        </w:rPr>
        <w:t>命令也是可以起到编辑效果的。</w:t>
      </w:r>
    </w:p>
    <w:p w14:paraId="7EBB0900" w14:textId="77777777" w:rsidR="00640ED0" w:rsidRPr="00640ED0" w:rsidRDefault="00640ED0" w:rsidP="00640ED0">
      <w:pPr>
        <w:pStyle w:val="6"/>
        <w:spacing w:before="156"/>
        <w:ind w:firstLine="482"/>
        <w:rPr>
          <w:rFonts w:hint="eastAsia"/>
          <w:b/>
          <w:bCs/>
          <w:color w:val="92B153"/>
        </w:rPr>
      </w:pPr>
      <w:r w:rsidRPr="00640ED0">
        <w:rPr>
          <w:b/>
          <w:bCs/>
          <w:color w:val="92B153"/>
        </w:rPr>
        <w:t>实例演示</w:t>
      </w:r>
    </w:p>
    <w:p w14:paraId="68553F95" w14:textId="77777777" w:rsidR="00640ED0" w:rsidRPr="00640ED0" w:rsidRDefault="00640ED0" w:rsidP="00640ED0">
      <w:pPr>
        <w:pStyle w:val="6"/>
        <w:spacing w:before="156"/>
        <w:ind w:firstLine="480"/>
        <w:rPr>
          <w:color w:val="92B153"/>
        </w:rPr>
      </w:pPr>
      <w:r w:rsidRPr="00640ED0">
        <w:rPr>
          <w:color w:val="92B153"/>
        </w:rPr>
        <w:t>首先我们使用命令</w:t>
      </w:r>
      <w:r w:rsidRPr="00640ED0">
        <w:rPr>
          <w:color w:val="92B153"/>
        </w:rPr>
        <w:t xml:space="preserve"> vi filename </w:t>
      </w:r>
      <w:r w:rsidRPr="00640ED0">
        <w:rPr>
          <w:color w:val="92B153"/>
        </w:rPr>
        <w:t>打开一个文件，这个时候进入到的是命令模式</w:t>
      </w:r>
    </w:p>
    <w:p w14:paraId="29752E57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接下来我们按</w:t>
      </w:r>
      <w:proofErr w:type="spellStart"/>
      <w:r w:rsidRPr="00640ED0">
        <w:rPr>
          <w:color w:val="92B153"/>
        </w:rPr>
        <w:t>i</w:t>
      </w:r>
      <w:proofErr w:type="spellEnd"/>
      <w:r w:rsidRPr="00640ED0">
        <w:rPr>
          <w:color w:val="92B153"/>
        </w:rPr>
        <w:t>，然后键盘随便输入写内容。</w:t>
      </w:r>
    </w:p>
    <w:p w14:paraId="0F7F9913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然后按</w:t>
      </w:r>
      <w:r w:rsidRPr="00640ED0">
        <w:rPr>
          <w:color w:val="92B153"/>
        </w:rPr>
        <w:t>ESC</w:t>
      </w:r>
      <w:r w:rsidRPr="00640ED0">
        <w:rPr>
          <w:color w:val="92B153"/>
        </w:rPr>
        <w:t>重新进入到命令模式。</w:t>
      </w:r>
    </w:p>
    <w:p w14:paraId="2D201CBC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在命令模式的情况下，我们按</w:t>
      </w:r>
      <w:r w:rsidRPr="00640ED0">
        <w:rPr>
          <w:color w:val="92B153"/>
        </w:rPr>
        <w:t>:</w:t>
      </w:r>
      <w:r w:rsidRPr="00640ED0">
        <w:rPr>
          <w:color w:val="92B153"/>
        </w:rPr>
        <w:t>，进入到了末行模式。</w:t>
      </w:r>
    </w:p>
    <w:p w14:paraId="43FB1FEE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我们输入</w:t>
      </w:r>
      <w:proofErr w:type="spellStart"/>
      <w:r w:rsidRPr="00640ED0">
        <w:rPr>
          <w:color w:val="92B153"/>
        </w:rPr>
        <w:t>wq</w:t>
      </w:r>
      <w:proofErr w:type="spellEnd"/>
      <w:r w:rsidRPr="00640ED0">
        <w:rPr>
          <w:color w:val="92B153"/>
        </w:rPr>
        <w:t>!</w:t>
      </w:r>
      <w:r w:rsidRPr="00640ED0">
        <w:rPr>
          <w:color w:val="92B153"/>
        </w:rPr>
        <w:t>，然后回车，强行保存退出。</w:t>
      </w:r>
    </w:p>
    <w:p w14:paraId="1404B9D1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下次我们再打开对应文件（可用</w:t>
      </w:r>
      <w:r w:rsidRPr="00640ED0">
        <w:rPr>
          <w:color w:val="92B153"/>
        </w:rPr>
        <w:t>less filename</w:t>
      </w:r>
      <w:r w:rsidRPr="00640ED0">
        <w:rPr>
          <w:color w:val="92B153"/>
        </w:rPr>
        <w:t>命令打开），即可看到内容已经更改。</w:t>
      </w:r>
      <w:r w:rsidRPr="00640ED0">
        <w:rPr>
          <w:b/>
          <w:bCs/>
          <w:color w:val="92B153"/>
        </w:rPr>
        <w:t>补充：</w:t>
      </w:r>
    </w:p>
    <w:p w14:paraId="14593DED" w14:textId="77777777" w:rsidR="00640ED0" w:rsidRPr="00640ED0" w:rsidRDefault="00640ED0" w:rsidP="00640ED0">
      <w:pPr>
        <w:pStyle w:val="6"/>
        <w:spacing w:before="156"/>
        <w:ind w:firstLine="482"/>
        <w:rPr>
          <w:rFonts w:hint="eastAsia"/>
          <w:color w:val="92B153"/>
        </w:rPr>
      </w:pPr>
      <w:r w:rsidRPr="00640ED0">
        <w:rPr>
          <w:b/>
          <w:bCs/>
          <w:color w:val="92B153"/>
        </w:rPr>
        <w:t>（</w:t>
      </w:r>
      <w:r w:rsidRPr="00640ED0">
        <w:rPr>
          <w:b/>
          <w:bCs/>
          <w:color w:val="92B153"/>
        </w:rPr>
        <w:t>1</w:t>
      </w:r>
      <w:r w:rsidRPr="00640ED0">
        <w:rPr>
          <w:b/>
          <w:bCs/>
          <w:color w:val="92B153"/>
        </w:rPr>
        <w:t>）末行模式下：</w:t>
      </w:r>
      <w:r w:rsidRPr="00640ED0">
        <w:rPr>
          <w:b/>
          <w:bCs/>
          <w:color w:val="92B153"/>
        </w:rPr>
        <w:t xml:space="preserve">q! </w:t>
      </w:r>
      <w:r w:rsidRPr="00640ED0">
        <w:rPr>
          <w:b/>
          <w:bCs/>
          <w:color w:val="92B153"/>
        </w:rPr>
        <w:t>【强制退出不保存】</w:t>
      </w:r>
      <w:r w:rsidRPr="00640ED0">
        <w:rPr>
          <w:b/>
          <w:bCs/>
          <w:color w:val="92B153"/>
        </w:rPr>
        <w:t xml:space="preserve"> q</w:t>
      </w:r>
      <w:r w:rsidRPr="00640ED0">
        <w:rPr>
          <w:b/>
          <w:bCs/>
          <w:color w:val="92B153"/>
        </w:rPr>
        <w:t>【退出不保存】</w:t>
      </w:r>
      <w:r w:rsidRPr="00640ED0">
        <w:rPr>
          <w:b/>
          <w:bCs/>
          <w:color w:val="92B153"/>
        </w:rPr>
        <w:t xml:space="preserve"> </w:t>
      </w:r>
      <w:proofErr w:type="spellStart"/>
      <w:r w:rsidRPr="00640ED0">
        <w:rPr>
          <w:b/>
          <w:bCs/>
          <w:color w:val="92B153"/>
        </w:rPr>
        <w:t>wq</w:t>
      </w:r>
      <w:proofErr w:type="spellEnd"/>
      <w:r w:rsidRPr="00640ED0">
        <w:rPr>
          <w:b/>
          <w:bCs/>
          <w:color w:val="92B153"/>
        </w:rPr>
        <w:t>【退出并保存后面也可以加个！】</w:t>
      </w:r>
    </w:p>
    <w:p w14:paraId="3EA96D03" w14:textId="77777777" w:rsidR="00640ED0" w:rsidRPr="00640ED0" w:rsidRDefault="00640ED0" w:rsidP="00640ED0">
      <w:pPr>
        <w:pStyle w:val="6"/>
        <w:spacing w:before="156"/>
        <w:ind w:firstLine="482"/>
        <w:rPr>
          <w:rFonts w:hint="eastAsia"/>
          <w:color w:val="92B153"/>
        </w:rPr>
      </w:pPr>
      <w:r w:rsidRPr="00640ED0">
        <w:rPr>
          <w:b/>
          <w:bCs/>
          <w:color w:val="92B153"/>
        </w:rPr>
        <w:t>（</w:t>
      </w:r>
      <w:r w:rsidRPr="00640ED0">
        <w:rPr>
          <w:b/>
          <w:bCs/>
          <w:color w:val="92B153"/>
        </w:rPr>
        <w:t>2</w:t>
      </w:r>
      <w:r w:rsidRPr="00640ED0">
        <w:rPr>
          <w:b/>
          <w:bCs/>
          <w:color w:val="92B153"/>
        </w:rPr>
        <w:t>）如果你不想保存直接退出有可以在命令模式下使用</w:t>
      </w:r>
      <w:r w:rsidRPr="00640ED0">
        <w:rPr>
          <w:b/>
          <w:bCs/>
          <w:color w:val="92B153"/>
        </w:rPr>
        <w:t>“</w:t>
      </w:r>
      <w:proofErr w:type="spellStart"/>
      <w:r w:rsidRPr="00640ED0">
        <w:rPr>
          <w:b/>
          <w:bCs/>
          <w:color w:val="92B153"/>
        </w:rPr>
        <w:t>ctrl+z</w:t>
      </w:r>
      <w:proofErr w:type="spellEnd"/>
      <w:r w:rsidRPr="00640ED0">
        <w:rPr>
          <w:b/>
          <w:bCs/>
          <w:color w:val="92B153"/>
        </w:rPr>
        <w:t>”</w:t>
      </w:r>
      <w:r w:rsidRPr="00640ED0">
        <w:rPr>
          <w:b/>
          <w:bCs/>
          <w:color w:val="92B153"/>
        </w:rPr>
        <w:t>快捷键或者按住</w:t>
      </w:r>
      <w:r w:rsidRPr="00640ED0">
        <w:rPr>
          <w:b/>
          <w:bCs/>
          <w:color w:val="92B153"/>
        </w:rPr>
        <w:t>“shift”</w:t>
      </w:r>
      <w:r w:rsidRPr="00640ED0">
        <w:rPr>
          <w:b/>
          <w:bCs/>
          <w:color w:val="92B153"/>
        </w:rPr>
        <w:t>键，输入两个</w:t>
      </w:r>
      <w:r w:rsidRPr="00640ED0">
        <w:rPr>
          <w:b/>
          <w:bCs/>
          <w:color w:val="92B153"/>
        </w:rPr>
        <w:t>z</w:t>
      </w:r>
      <w:r w:rsidRPr="00640ED0">
        <w:rPr>
          <w:b/>
          <w:bCs/>
          <w:color w:val="92B153"/>
        </w:rPr>
        <w:t>即可退出。</w:t>
      </w:r>
    </w:p>
    <w:p w14:paraId="04C7E39C" w14:textId="77777777" w:rsidR="00640ED0" w:rsidRPr="00640ED0" w:rsidRDefault="00640ED0" w:rsidP="00640ED0">
      <w:pPr>
        <w:pStyle w:val="6"/>
        <w:spacing w:before="156"/>
        <w:ind w:firstLine="482"/>
        <w:rPr>
          <w:rFonts w:hint="eastAsia"/>
          <w:b/>
          <w:bCs/>
          <w:color w:val="92B153"/>
        </w:rPr>
      </w:pPr>
      <w:r w:rsidRPr="00640ED0">
        <w:rPr>
          <w:b/>
          <w:bCs/>
          <w:color w:val="92B153"/>
        </w:rPr>
        <w:t>更多命令</w:t>
      </w:r>
    </w:p>
    <w:p w14:paraId="03739125" w14:textId="77777777" w:rsidR="00640ED0" w:rsidRPr="00640ED0" w:rsidRDefault="00640ED0" w:rsidP="00640ED0">
      <w:pPr>
        <w:pStyle w:val="6"/>
        <w:spacing w:before="156"/>
        <w:ind w:firstLine="482"/>
        <w:rPr>
          <w:color w:val="92B153"/>
        </w:rPr>
      </w:pPr>
      <w:r w:rsidRPr="00640ED0">
        <w:rPr>
          <w:b/>
          <w:bCs/>
          <w:color w:val="92B153"/>
        </w:rPr>
        <w:t>进入</w:t>
      </w:r>
      <w:r w:rsidRPr="00640ED0">
        <w:rPr>
          <w:b/>
          <w:bCs/>
          <w:color w:val="92B153"/>
        </w:rPr>
        <w:t>vi</w:t>
      </w:r>
      <w:r w:rsidRPr="00640ED0">
        <w:rPr>
          <w:b/>
          <w:bCs/>
          <w:color w:val="92B153"/>
        </w:rPr>
        <w:t>的命令</w:t>
      </w:r>
    </w:p>
    <w:p w14:paraId="0393F822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vi filename :</w:t>
      </w:r>
      <w:r w:rsidRPr="00640ED0">
        <w:rPr>
          <w:color w:val="92B153"/>
        </w:rPr>
        <w:t>打开或新建文件，并将光标置于第一行首</w:t>
      </w:r>
    </w:p>
    <w:p w14:paraId="5EA2F2F6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 xml:space="preserve">vi +n filename </w:t>
      </w:r>
      <w:r w:rsidRPr="00640ED0">
        <w:rPr>
          <w:color w:val="92B153"/>
        </w:rPr>
        <w:t>：打开文件，并将光标</w:t>
      </w:r>
      <w:proofErr w:type="gramStart"/>
      <w:r w:rsidRPr="00640ED0">
        <w:rPr>
          <w:color w:val="92B153"/>
        </w:rPr>
        <w:t>置于第</w:t>
      </w:r>
      <w:proofErr w:type="gramEnd"/>
      <w:r w:rsidRPr="00640ED0">
        <w:rPr>
          <w:color w:val="92B153"/>
        </w:rPr>
        <w:t>n</w:t>
      </w:r>
      <w:r w:rsidRPr="00640ED0">
        <w:rPr>
          <w:color w:val="92B153"/>
        </w:rPr>
        <w:t>行首</w:t>
      </w:r>
    </w:p>
    <w:p w14:paraId="2C4FB391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 xml:space="preserve">vi + filename </w:t>
      </w:r>
      <w:r w:rsidRPr="00640ED0">
        <w:rPr>
          <w:color w:val="92B153"/>
        </w:rPr>
        <w:t>：打开文件，并将光标置于最后</w:t>
      </w:r>
      <w:proofErr w:type="gramStart"/>
      <w:r w:rsidRPr="00640ED0">
        <w:rPr>
          <w:color w:val="92B153"/>
        </w:rPr>
        <w:t>一</w:t>
      </w:r>
      <w:proofErr w:type="gramEnd"/>
      <w:r w:rsidRPr="00640ED0">
        <w:rPr>
          <w:color w:val="92B153"/>
        </w:rPr>
        <w:t>行首</w:t>
      </w:r>
    </w:p>
    <w:p w14:paraId="08A8803F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vi +/pattern filename</w:t>
      </w:r>
      <w:r w:rsidRPr="00640ED0">
        <w:rPr>
          <w:color w:val="92B153"/>
        </w:rPr>
        <w:t>：打开文件，并将光标置于第一个与</w:t>
      </w:r>
      <w:r w:rsidRPr="00640ED0">
        <w:rPr>
          <w:color w:val="92B153"/>
        </w:rPr>
        <w:t>pattern</w:t>
      </w:r>
      <w:r w:rsidRPr="00640ED0">
        <w:rPr>
          <w:color w:val="92B153"/>
        </w:rPr>
        <w:t>匹配的串处</w:t>
      </w:r>
    </w:p>
    <w:p w14:paraId="434C97B3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 xml:space="preserve">vi -r filename </w:t>
      </w:r>
      <w:r w:rsidRPr="00640ED0">
        <w:rPr>
          <w:color w:val="92B153"/>
        </w:rPr>
        <w:t>：在上次正用</w:t>
      </w:r>
      <w:r w:rsidRPr="00640ED0">
        <w:rPr>
          <w:color w:val="92B153"/>
        </w:rPr>
        <w:t>vi</w:t>
      </w:r>
      <w:r w:rsidRPr="00640ED0">
        <w:rPr>
          <w:color w:val="92B153"/>
        </w:rPr>
        <w:t>编辑时发生系统崩溃，恢复</w:t>
      </w:r>
      <w:r w:rsidRPr="00640ED0">
        <w:rPr>
          <w:color w:val="92B153"/>
        </w:rPr>
        <w:t>filename</w:t>
      </w:r>
    </w:p>
    <w:p w14:paraId="6C648B50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vi filename</w:t>
      </w:r>
      <w:proofErr w:type="gramStart"/>
      <w:r w:rsidRPr="00640ED0">
        <w:rPr>
          <w:color w:val="92B153"/>
        </w:rPr>
        <w:t>….filename</w:t>
      </w:r>
      <w:proofErr w:type="gramEnd"/>
      <w:r w:rsidRPr="00640ED0">
        <w:rPr>
          <w:color w:val="92B153"/>
        </w:rPr>
        <w:t xml:space="preserve"> </w:t>
      </w:r>
      <w:r w:rsidRPr="00640ED0">
        <w:rPr>
          <w:color w:val="92B153"/>
        </w:rPr>
        <w:t>：打开多个文件，依次进行编辑</w:t>
      </w:r>
      <w:r w:rsidRPr="00640ED0">
        <w:rPr>
          <w:b/>
          <w:bCs/>
          <w:color w:val="92B153"/>
        </w:rPr>
        <w:t>屏幕翻滚类命令</w:t>
      </w:r>
    </w:p>
    <w:p w14:paraId="68415B5F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color w:val="92B153"/>
        </w:rPr>
        <w:t>Ctrl+u</w:t>
      </w:r>
      <w:proofErr w:type="spellEnd"/>
      <w:r w:rsidRPr="00640ED0">
        <w:rPr>
          <w:color w:val="92B153"/>
        </w:rPr>
        <w:t>：</w:t>
      </w:r>
      <w:proofErr w:type="gramStart"/>
      <w:r w:rsidRPr="00640ED0">
        <w:rPr>
          <w:color w:val="92B153"/>
        </w:rPr>
        <w:t>向文件首翻</w:t>
      </w:r>
      <w:proofErr w:type="gramEnd"/>
      <w:r w:rsidRPr="00640ED0">
        <w:rPr>
          <w:color w:val="92B153"/>
        </w:rPr>
        <w:t>半屏</w:t>
      </w:r>
    </w:p>
    <w:p w14:paraId="2E5B2727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color w:val="92B153"/>
        </w:rPr>
        <w:t>Ctrl+d</w:t>
      </w:r>
      <w:proofErr w:type="spellEnd"/>
      <w:r w:rsidRPr="00640ED0">
        <w:rPr>
          <w:color w:val="92B153"/>
        </w:rPr>
        <w:t>：</w:t>
      </w:r>
      <w:proofErr w:type="gramStart"/>
      <w:r w:rsidRPr="00640ED0">
        <w:rPr>
          <w:color w:val="92B153"/>
        </w:rPr>
        <w:t>向文件尾翻</w:t>
      </w:r>
      <w:proofErr w:type="gramEnd"/>
      <w:r w:rsidRPr="00640ED0">
        <w:rPr>
          <w:color w:val="92B153"/>
        </w:rPr>
        <w:t>半屏</w:t>
      </w:r>
    </w:p>
    <w:p w14:paraId="79F9BC43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color w:val="92B153"/>
        </w:rPr>
        <w:t>Ctrl+f</w:t>
      </w:r>
      <w:proofErr w:type="spellEnd"/>
      <w:r w:rsidRPr="00640ED0">
        <w:rPr>
          <w:color w:val="92B153"/>
        </w:rPr>
        <w:t>：</w:t>
      </w:r>
      <w:proofErr w:type="gramStart"/>
      <w:r w:rsidRPr="00640ED0">
        <w:rPr>
          <w:color w:val="92B153"/>
        </w:rPr>
        <w:t>向文件</w:t>
      </w:r>
      <w:proofErr w:type="gramEnd"/>
      <w:r w:rsidRPr="00640ED0">
        <w:rPr>
          <w:color w:val="92B153"/>
        </w:rPr>
        <w:t>尾翻</w:t>
      </w:r>
      <w:proofErr w:type="gramStart"/>
      <w:r w:rsidRPr="00640ED0">
        <w:rPr>
          <w:color w:val="92B153"/>
        </w:rPr>
        <w:t>一</w:t>
      </w:r>
      <w:proofErr w:type="gramEnd"/>
      <w:r w:rsidRPr="00640ED0">
        <w:rPr>
          <w:color w:val="92B153"/>
        </w:rPr>
        <w:t>屏</w:t>
      </w:r>
    </w:p>
    <w:p w14:paraId="7CB83FE9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Ctrl</w:t>
      </w:r>
      <w:r w:rsidRPr="00640ED0">
        <w:rPr>
          <w:color w:val="92B153"/>
        </w:rPr>
        <w:t>＋</w:t>
      </w:r>
      <w:r w:rsidRPr="00640ED0">
        <w:rPr>
          <w:color w:val="92B153"/>
        </w:rPr>
        <w:t>b</w:t>
      </w:r>
      <w:r w:rsidRPr="00640ED0">
        <w:rPr>
          <w:color w:val="92B153"/>
        </w:rPr>
        <w:t>；</w:t>
      </w:r>
      <w:proofErr w:type="gramStart"/>
      <w:r w:rsidRPr="00640ED0">
        <w:rPr>
          <w:color w:val="92B153"/>
        </w:rPr>
        <w:t>向文件首</w:t>
      </w:r>
      <w:proofErr w:type="gramEnd"/>
      <w:r w:rsidRPr="00640ED0">
        <w:rPr>
          <w:color w:val="92B153"/>
        </w:rPr>
        <w:t>翻</w:t>
      </w:r>
      <w:proofErr w:type="gramStart"/>
      <w:r w:rsidRPr="00640ED0">
        <w:rPr>
          <w:color w:val="92B153"/>
        </w:rPr>
        <w:t>一</w:t>
      </w:r>
      <w:proofErr w:type="gramEnd"/>
      <w:r w:rsidRPr="00640ED0">
        <w:rPr>
          <w:color w:val="92B153"/>
        </w:rPr>
        <w:t>屏</w:t>
      </w:r>
    </w:p>
    <w:p w14:paraId="4378CB4D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color w:val="92B153"/>
        </w:rPr>
        <w:t>nz</w:t>
      </w:r>
      <w:proofErr w:type="spellEnd"/>
      <w:r w:rsidRPr="00640ED0">
        <w:rPr>
          <w:color w:val="92B153"/>
        </w:rPr>
        <w:t>：将第</w:t>
      </w:r>
      <w:r w:rsidRPr="00640ED0">
        <w:rPr>
          <w:color w:val="92B153"/>
        </w:rPr>
        <w:t>n</w:t>
      </w:r>
      <w:r w:rsidRPr="00640ED0">
        <w:rPr>
          <w:color w:val="92B153"/>
        </w:rPr>
        <w:t>行滚至屏幕顶部，不指定</w:t>
      </w:r>
      <w:r w:rsidRPr="00640ED0">
        <w:rPr>
          <w:color w:val="92B153"/>
        </w:rPr>
        <w:t>n</w:t>
      </w:r>
      <w:r w:rsidRPr="00640ED0">
        <w:rPr>
          <w:color w:val="92B153"/>
        </w:rPr>
        <w:t>时将当前行滚至屏幕顶部。</w:t>
      </w:r>
      <w:r w:rsidRPr="00640ED0">
        <w:rPr>
          <w:b/>
          <w:bCs/>
          <w:color w:val="92B153"/>
        </w:rPr>
        <w:t>插入文本类命令</w:t>
      </w:r>
    </w:p>
    <w:p w14:paraId="0C1C13FB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color w:val="92B153"/>
        </w:rPr>
        <w:t>i</w:t>
      </w:r>
      <w:proofErr w:type="spellEnd"/>
      <w:r w:rsidRPr="00640ED0">
        <w:rPr>
          <w:color w:val="92B153"/>
        </w:rPr>
        <w:t xml:space="preserve"> </w:t>
      </w:r>
      <w:r w:rsidRPr="00640ED0">
        <w:rPr>
          <w:color w:val="92B153"/>
        </w:rPr>
        <w:t>：在光标前</w:t>
      </w:r>
    </w:p>
    <w:p w14:paraId="2C3730D8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 xml:space="preserve">I </w:t>
      </w:r>
      <w:r w:rsidRPr="00640ED0">
        <w:rPr>
          <w:color w:val="92B153"/>
        </w:rPr>
        <w:t>：在当前行首</w:t>
      </w:r>
    </w:p>
    <w:p w14:paraId="5C598BD5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a</w:t>
      </w:r>
      <w:r w:rsidRPr="00640ED0">
        <w:rPr>
          <w:color w:val="92B153"/>
        </w:rPr>
        <w:t>：光标后</w:t>
      </w:r>
    </w:p>
    <w:p w14:paraId="72566183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A</w:t>
      </w:r>
      <w:r w:rsidRPr="00640ED0">
        <w:rPr>
          <w:color w:val="92B153"/>
        </w:rPr>
        <w:t>：在当前行尾</w:t>
      </w:r>
    </w:p>
    <w:p w14:paraId="76E7D772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o</w:t>
      </w:r>
      <w:r w:rsidRPr="00640ED0">
        <w:rPr>
          <w:color w:val="92B153"/>
        </w:rPr>
        <w:t>：在当前行之下新开一行</w:t>
      </w:r>
    </w:p>
    <w:p w14:paraId="3741302B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O</w:t>
      </w:r>
      <w:r w:rsidRPr="00640ED0">
        <w:rPr>
          <w:color w:val="92B153"/>
        </w:rPr>
        <w:t>：在当前行之上新开一行</w:t>
      </w:r>
    </w:p>
    <w:p w14:paraId="5AE1AFEB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r</w:t>
      </w:r>
      <w:r w:rsidRPr="00640ED0">
        <w:rPr>
          <w:color w:val="92B153"/>
        </w:rPr>
        <w:t>：替换当前字符</w:t>
      </w:r>
    </w:p>
    <w:p w14:paraId="1F26C375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R</w:t>
      </w:r>
      <w:r w:rsidRPr="00640ED0">
        <w:rPr>
          <w:color w:val="92B153"/>
        </w:rPr>
        <w:t>：替换当前字符及其后的字符，直至按</w:t>
      </w:r>
      <w:r w:rsidRPr="00640ED0">
        <w:rPr>
          <w:color w:val="92B153"/>
        </w:rPr>
        <w:t>ESC</w:t>
      </w:r>
      <w:r w:rsidRPr="00640ED0">
        <w:rPr>
          <w:color w:val="92B153"/>
        </w:rPr>
        <w:t>键</w:t>
      </w:r>
    </w:p>
    <w:p w14:paraId="2D25275D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s</w:t>
      </w:r>
      <w:r w:rsidRPr="00640ED0">
        <w:rPr>
          <w:color w:val="92B153"/>
        </w:rPr>
        <w:t>：从当前光标位置处开始，以输入的文本替代指定数目的字符</w:t>
      </w:r>
    </w:p>
    <w:p w14:paraId="0563D5AF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S</w:t>
      </w:r>
      <w:r w:rsidRPr="00640ED0">
        <w:rPr>
          <w:color w:val="92B153"/>
        </w:rPr>
        <w:t>：删除指定数目的行，并以所输入文本代替之</w:t>
      </w:r>
    </w:p>
    <w:p w14:paraId="62094535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color w:val="92B153"/>
        </w:rPr>
        <w:t>ncw</w:t>
      </w:r>
      <w:proofErr w:type="spellEnd"/>
      <w:r w:rsidRPr="00640ED0">
        <w:rPr>
          <w:color w:val="92B153"/>
        </w:rPr>
        <w:t>或</w:t>
      </w:r>
      <w:proofErr w:type="spellStart"/>
      <w:r w:rsidRPr="00640ED0">
        <w:rPr>
          <w:color w:val="92B153"/>
        </w:rPr>
        <w:t>nCW</w:t>
      </w:r>
      <w:proofErr w:type="spellEnd"/>
      <w:r w:rsidRPr="00640ED0">
        <w:rPr>
          <w:color w:val="92B153"/>
        </w:rPr>
        <w:t>：修改指定数目的字</w:t>
      </w:r>
    </w:p>
    <w:p w14:paraId="18B0E9A8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color w:val="92B153"/>
        </w:rPr>
        <w:t>nCC</w:t>
      </w:r>
      <w:proofErr w:type="spellEnd"/>
      <w:r w:rsidRPr="00640ED0">
        <w:rPr>
          <w:color w:val="92B153"/>
        </w:rPr>
        <w:t>：修改指定数目的行</w:t>
      </w:r>
      <w:r w:rsidRPr="00640ED0">
        <w:rPr>
          <w:b/>
          <w:bCs/>
          <w:color w:val="92B153"/>
        </w:rPr>
        <w:t>删除命令</w:t>
      </w:r>
    </w:p>
    <w:p w14:paraId="56009EFB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color w:val="92B153"/>
        </w:rPr>
        <w:t>ndw</w:t>
      </w:r>
      <w:proofErr w:type="spellEnd"/>
      <w:r w:rsidRPr="00640ED0">
        <w:rPr>
          <w:color w:val="92B153"/>
        </w:rPr>
        <w:t>或</w:t>
      </w:r>
      <w:proofErr w:type="spellStart"/>
      <w:r w:rsidRPr="00640ED0">
        <w:rPr>
          <w:color w:val="92B153"/>
        </w:rPr>
        <w:t>ndW</w:t>
      </w:r>
      <w:proofErr w:type="spellEnd"/>
      <w:r w:rsidRPr="00640ED0">
        <w:rPr>
          <w:color w:val="92B153"/>
        </w:rPr>
        <w:t>：删除光标处开始及其后的</w:t>
      </w:r>
      <w:r w:rsidRPr="00640ED0">
        <w:rPr>
          <w:color w:val="92B153"/>
        </w:rPr>
        <w:t>n-1</w:t>
      </w:r>
      <w:r w:rsidRPr="00640ED0">
        <w:rPr>
          <w:color w:val="92B153"/>
        </w:rPr>
        <w:t>个字</w:t>
      </w:r>
    </w:p>
    <w:p w14:paraId="70DFF1ED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do</w:t>
      </w:r>
      <w:r w:rsidRPr="00640ED0">
        <w:rPr>
          <w:color w:val="92B153"/>
        </w:rPr>
        <w:t>：</w:t>
      </w:r>
      <w:proofErr w:type="gramStart"/>
      <w:r w:rsidRPr="00640ED0">
        <w:rPr>
          <w:color w:val="92B153"/>
        </w:rPr>
        <w:t>删</w:t>
      </w:r>
      <w:proofErr w:type="gramEnd"/>
      <w:r w:rsidRPr="00640ED0">
        <w:rPr>
          <w:color w:val="92B153"/>
        </w:rPr>
        <w:t>至行首</w:t>
      </w:r>
    </w:p>
    <w:p w14:paraId="5A50FCC5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d$</w:t>
      </w:r>
      <w:r w:rsidRPr="00640ED0">
        <w:rPr>
          <w:color w:val="92B153"/>
        </w:rPr>
        <w:t>：</w:t>
      </w:r>
      <w:proofErr w:type="gramStart"/>
      <w:r w:rsidRPr="00640ED0">
        <w:rPr>
          <w:color w:val="92B153"/>
        </w:rPr>
        <w:t>删</w:t>
      </w:r>
      <w:proofErr w:type="gramEnd"/>
      <w:r w:rsidRPr="00640ED0">
        <w:rPr>
          <w:color w:val="92B153"/>
        </w:rPr>
        <w:t>至行尾</w:t>
      </w:r>
    </w:p>
    <w:p w14:paraId="6FFDEC27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color w:val="92B153"/>
        </w:rPr>
        <w:t>ndd</w:t>
      </w:r>
      <w:proofErr w:type="spellEnd"/>
      <w:r w:rsidRPr="00640ED0">
        <w:rPr>
          <w:color w:val="92B153"/>
        </w:rPr>
        <w:t>：删除当前行及其后</w:t>
      </w:r>
      <w:r w:rsidRPr="00640ED0">
        <w:rPr>
          <w:color w:val="92B153"/>
        </w:rPr>
        <w:t>n-1</w:t>
      </w:r>
      <w:r w:rsidRPr="00640ED0">
        <w:rPr>
          <w:color w:val="92B153"/>
        </w:rPr>
        <w:t>行</w:t>
      </w:r>
    </w:p>
    <w:p w14:paraId="7B598528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x</w:t>
      </w:r>
      <w:r w:rsidRPr="00640ED0">
        <w:rPr>
          <w:color w:val="92B153"/>
        </w:rPr>
        <w:t>或</w:t>
      </w:r>
      <w:r w:rsidRPr="00640ED0">
        <w:rPr>
          <w:color w:val="92B153"/>
        </w:rPr>
        <w:t>X</w:t>
      </w:r>
      <w:r w:rsidRPr="00640ED0">
        <w:rPr>
          <w:color w:val="92B153"/>
        </w:rPr>
        <w:t>：删除一个字符，</w:t>
      </w:r>
      <w:r w:rsidRPr="00640ED0">
        <w:rPr>
          <w:color w:val="92B153"/>
        </w:rPr>
        <w:t>x</w:t>
      </w:r>
      <w:r w:rsidRPr="00640ED0">
        <w:rPr>
          <w:color w:val="92B153"/>
        </w:rPr>
        <w:t>删除光标后的，而</w:t>
      </w:r>
      <w:r w:rsidRPr="00640ED0">
        <w:rPr>
          <w:color w:val="92B153"/>
        </w:rPr>
        <w:t>X</w:t>
      </w:r>
      <w:r w:rsidRPr="00640ED0">
        <w:rPr>
          <w:color w:val="92B153"/>
        </w:rPr>
        <w:t>删除光标前的</w:t>
      </w:r>
    </w:p>
    <w:p w14:paraId="34564C70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color w:val="92B153"/>
        </w:rPr>
        <w:t>Ctrl+u</w:t>
      </w:r>
      <w:proofErr w:type="spellEnd"/>
      <w:r w:rsidRPr="00640ED0">
        <w:rPr>
          <w:color w:val="92B153"/>
        </w:rPr>
        <w:t>：删除输入方式下所输入的文本</w:t>
      </w:r>
      <w:r w:rsidRPr="00640ED0">
        <w:rPr>
          <w:b/>
          <w:bCs/>
          <w:color w:val="92B153"/>
        </w:rPr>
        <w:t>搜索及替换命令</w:t>
      </w:r>
    </w:p>
    <w:p w14:paraId="6DBF36BB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/pattern</w:t>
      </w:r>
      <w:r w:rsidRPr="00640ED0">
        <w:rPr>
          <w:color w:val="92B153"/>
        </w:rPr>
        <w:t>：从光标开始处</w:t>
      </w:r>
      <w:proofErr w:type="gramStart"/>
      <w:r w:rsidRPr="00640ED0">
        <w:rPr>
          <w:color w:val="92B153"/>
        </w:rPr>
        <w:t>向文件</w:t>
      </w:r>
      <w:proofErr w:type="gramEnd"/>
      <w:r w:rsidRPr="00640ED0">
        <w:rPr>
          <w:color w:val="92B153"/>
        </w:rPr>
        <w:t>尾搜索</w:t>
      </w:r>
      <w:r w:rsidRPr="00640ED0">
        <w:rPr>
          <w:color w:val="92B153"/>
        </w:rPr>
        <w:t>pattern</w:t>
      </w:r>
    </w:p>
    <w:p w14:paraId="5BA3A02A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gramStart"/>
      <w:r w:rsidRPr="00640ED0">
        <w:rPr>
          <w:color w:val="92B153"/>
        </w:rPr>
        <w:t>?pattern</w:t>
      </w:r>
      <w:proofErr w:type="gramEnd"/>
      <w:r w:rsidRPr="00640ED0">
        <w:rPr>
          <w:color w:val="92B153"/>
        </w:rPr>
        <w:t>：从光标开始处向文件首搜索</w:t>
      </w:r>
      <w:r w:rsidRPr="00640ED0">
        <w:rPr>
          <w:color w:val="92B153"/>
        </w:rPr>
        <w:t>pattern</w:t>
      </w:r>
    </w:p>
    <w:p w14:paraId="2F444B64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n</w:t>
      </w:r>
      <w:r w:rsidRPr="00640ED0">
        <w:rPr>
          <w:color w:val="92B153"/>
        </w:rPr>
        <w:t>：在同一方向重复上一次搜索命令</w:t>
      </w:r>
    </w:p>
    <w:p w14:paraId="6A0D16E3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N</w:t>
      </w:r>
      <w:r w:rsidRPr="00640ED0">
        <w:rPr>
          <w:color w:val="92B153"/>
        </w:rPr>
        <w:t>：在反方向上重复上一次搜索命令</w:t>
      </w:r>
    </w:p>
    <w:p w14:paraId="13340152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r w:rsidRPr="00640ED0">
        <w:rPr>
          <w:color w:val="92B153"/>
        </w:rPr>
        <w:t>s/p1/p2/g</w:t>
      </w:r>
      <w:r w:rsidRPr="00640ED0">
        <w:rPr>
          <w:color w:val="92B153"/>
        </w:rPr>
        <w:t>：将当前行中所有</w:t>
      </w:r>
      <w:r w:rsidRPr="00640ED0">
        <w:rPr>
          <w:color w:val="92B153"/>
        </w:rPr>
        <w:t>p1</w:t>
      </w:r>
      <w:r w:rsidRPr="00640ED0">
        <w:rPr>
          <w:color w:val="92B153"/>
        </w:rPr>
        <w:t>均用</w:t>
      </w:r>
      <w:r w:rsidRPr="00640ED0">
        <w:rPr>
          <w:color w:val="92B153"/>
        </w:rPr>
        <w:t>p2</w:t>
      </w:r>
      <w:r w:rsidRPr="00640ED0">
        <w:rPr>
          <w:color w:val="92B153"/>
        </w:rPr>
        <w:t>替代</w:t>
      </w:r>
    </w:p>
    <w:p w14:paraId="4D236E1F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r w:rsidRPr="00640ED0">
        <w:rPr>
          <w:color w:val="92B153"/>
        </w:rPr>
        <w:t>n1,n2s/p1/p2/g</w:t>
      </w:r>
      <w:r w:rsidRPr="00640ED0">
        <w:rPr>
          <w:color w:val="92B153"/>
        </w:rPr>
        <w:t>：将第</w:t>
      </w:r>
      <w:r w:rsidRPr="00640ED0">
        <w:rPr>
          <w:color w:val="92B153"/>
        </w:rPr>
        <w:t>n1</w:t>
      </w:r>
      <w:r w:rsidRPr="00640ED0">
        <w:rPr>
          <w:color w:val="92B153"/>
        </w:rPr>
        <w:t>至</w:t>
      </w:r>
      <w:r w:rsidRPr="00640ED0">
        <w:rPr>
          <w:color w:val="92B153"/>
        </w:rPr>
        <w:t>n2</w:t>
      </w:r>
      <w:r w:rsidRPr="00640ED0">
        <w:rPr>
          <w:color w:val="92B153"/>
        </w:rPr>
        <w:t>行中所有</w:t>
      </w:r>
      <w:r w:rsidRPr="00640ED0">
        <w:rPr>
          <w:color w:val="92B153"/>
        </w:rPr>
        <w:t>p1</w:t>
      </w:r>
      <w:r w:rsidRPr="00640ED0">
        <w:rPr>
          <w:color w:val="92B153"/>
        </w:rPr>
        <w:t>均用</w:t>
      </w:r>
      <w:r w:rsidRPr="00640ED0">
        <w:rPr>
          <w:color w:val="92B153"/>
        </w:rPr>
        <w:t>p2</w:t>
      </w:r>
      <w:r w:rsidRPr="00640ED0">
        <w:rPr>
          <w:color w:val="92B153"/>
        </w:rPr>
        <w:t>替代</w:t>
      </w:r>
    </w:p>
    <w:p w14:paraId="6344721A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r w:rsidRPr="00640ED0">
        <w:rPr>
          <w:color w:val="92B153"/>
        </w:rPr>
        <w:t>g/p1/s//p2/g</w:t>
      </w:r>
      <w:r w:rsidRPr="00640ED0">
        <w:rPr>
          <w:color w:val="92B153"/>
        </w:rPr>
        <w:t>：将文件中所有</w:t>
      </w:r>
      <w:r w:rsidRPr="00640ED0">
        <w:rPr>
          <w:color w:val="92B153"/>
        </w:rPr>
        <w:t>p1</w:t>
      </w:r>
      <w:r w:rsidRPr="00640ED0">
        <w:rPr>
          <w:color w:val="92B153"/>
        </w:rPr>
        <w:t>均用</w:t>
      </w:r>
      <w:r w:rsidRPr="00640ED0">
        <w:rPr>
          <w:color w:val="92B153"/>
        </w:rPr>
        <w:t>p2</w:t>
      </w:r>
      <w:r w:rsidRPr="00640ED0">
        <w:rPr>
          <w:color w:val="92B153"/>
        </w:rPr>
        <w:t>替换</w:t>
      </w:r>
      <w:r w:rsidRPr="00640ED0">
        <w:rPr>
          <w:b/>
          <w:bCs/>
          <w:color w:val="92B153"/>
        </w:rPr>
        <w:t>选项设置</w:t>
      </w:r>
    </w:p>
    <w:p w14:paraId="53DA3D4A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all</w:t>
      </w:r>
      <w:r w:rsidRPr="00640ED0">
        <w:rPr>
          <w:color w:val="92B153"/>
        </w:rPr>
        <w:t>：列出所有选项设置情况</w:t>
      </w:r>
    </w:p>
    <w:p w14:paraId="766E24A9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term</w:t>
      </w:r>
      <w:r w:rsidRPr="00640ED0">
        <w:rPr>
          <w:color w:val="92B153"/>
        </w:rPr>
        <w:t>：设置终端类型</w:t>
      </w:r>
    </w:p>
    <w:p w14:paraId="7A814CFE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ignorance</w:t>
      </w:r>
      <w:r w:rsidRPr="00640ED0">
        <w:rPr>
          <w:color w:val="92B153"/>
        </w:rPr>
        <w:t>：在搜索中忽略大小写</w:t>
      </w:r>
    </w:p>
    <w:p w14:paraId="4D73B82A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list</w:t>
      </w:r>
      <w:r w:rsidRPr="00640ED0">
        <w:rPr>
          <w:color w:val="92B153"/>
        </w:rPr>
        <w:t>：显示制表位</w:t>
      </w:r>
      <w:r w:rsidRPr="00640ED0">
        <w:rPr>
          <w:color w:val="92B153"/>
        </w:rPr>
        <w:t>(</w:t>
      </w:r>
      <w:proofErr w:type="spellStart"/>
      <w:r w:rsidRPr="00640ED0">
        <w:rPr>
          <w:color w:val="92B153"/>
        </w:rPr>
        <w:t>Ctrl+I</w:t>
      </w:r>
      <w:proofErr w:type="spellEnd"/>
      <w:r w:rsidRPr="00640ED0">
        <w:rPr>
          <w:color w:val="92B153"/>
        </w:rPr>
        <w:t>)</w:t>
      </w:r>
      <w:r w:rsidRPr="00640ED0">
        <w:rPr>
          <w:color w:val="92B153"/>
        </w:rPr>
        <w:t>和行尾标志（</w:t>
      </w:r>
      <w:r w:rsidRPr="00640ED0">
        <w:rPr>
          <w:color w:val="92B153"/>
        </w:rPr>
        <w:t>$)</w:t>
      </w:r>
    </w:p>
    <w:p w14:paraId="6B6D01E4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number</w:t>
      </w:r>
      <w:r w:rsidRPr="00640ED0">
        <w:rPr>
          <w:color w:val="92B153"/>
        </w:rPr>
        <w:t>：显示行号</w:t>
      </w:r>
    </w:p>
    <w:p w14:paraId="4FEE717A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report</w:t>
      </w:r>
      <w:r w:rsidRPr="00640ED0">
        <w:rPr>
          <w:color w:val="92B153"/>
        </w:rPr>
        <w:t>：显示由面向行的命令修改过的数目</w:t>
      </w:r>
    </w:p>
    <w:p w14:paraId="098433A9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terse</w:t>
      </w:r>
      <w:r w:rsidRPr="00640ED0">
        <w:rPr>
          <w:color w:val="92B153"/>
        </w:rPr>
        <w:t>：显示简短的警告信息</w:t>
      </w:r>
    </w:p>
    <w:p w14:paraId="2FBE81CF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warn</w:t>
      </w:r>
      <w:r w:rsidRPr="00640ED0">
        <w:rPr>
          <w:color w:val="92B153"/>
        </w:rPr>
        <w:t>：在转到别的文件时若没保存当前文件则显示</w:t>
      </w:r>
      <w:r w:rsidRPr="00640ED0">
        <w:rPr>
          <w:color w:val="92B153"/>
        </w:rPr>
        <w:t>NO write</w:t>
      </w:r>
      <w:r w:rsidRPr="00640ED0">
        <w:rPr>
          <w:color w:val="92B153"/>
        </w:rPr>
        <w:t>信息</w:t>
      </w:r>
    </w:p>
    <w:p w14:paraId="3A86AA81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color w:val="92B153"/>
        </w:rPr>
        <w:t>nomagic</w:t>
      </w:r>
      <w:proofErr w:type="spellEnd"/>
      <w:r w:rsidRPr="00640ED0">
        <w:rPr>
          <w:color w:val="92B153"/>
        </w:rPr>
        <w:t>：允许在搜索模式中，使用前面不带</w:t>
      </w:r>
      <w:r w:rsidRPr="00640ED0">
        <w:rPr>
          <w:color w:val="92B153"/>
        </w:rPr>
        <w:t>“\”</w:t>
      </w:r>
      <w:r w:rsidRPr="00640ED0">
        <w:rPr>
          <w:color w:val="92B153"/>
        </w:rPr>
        <w:t>的特殊字符</w:t>
      </w:r>
    </w:p>
    <w:p w14:paraId="5B47FB91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color w:val="92B153"/>
        </w:rPr>
        <w:t>nowrapscan</w:t>
      </w:r>
      <w:proofErr w:type="spellEnd"/>
      <w:r w:rsidRPr="00640ED0">
        <w:rPr>
          <w:color w:val="92B153"/>
        </w:rPr>
        <w:t>：禁止</w:t>
      </w:r>
      <w:r w:rsidRPr="00640ED0">
        <w:rPr>
          <w:color w:val="92B153"/>
        </w:rPr>
        <w:t>vi</w:t>
      </w:r>
      <w:r w:rsidRPr="00640ED0">
        <w:rPr>
          <w:color w:val="92B153"/>
        </w:rPr>
        <w:t>在搜索到达文件两端时，又从另一端开始</w:t>
      </w:r>
    </w:p>
    <w:p w14:paraId="738AC84F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color w:val="92B153"/>
        </w:rPr>
        <w:t>mesg</w:t>
      </w:r>
      <w:proofErr w:type="spellEnd"/>
      <w:r w:rsidRPr="00640ED0">
        <w:rPr>
          <w:color w:val="92B153"/>
        </w:rPr>
        <w:t>：允许</w:t>
      </w:r>
      <w:r w:rsidRPr="00640ED0">
        <w:rPr>
          <w:color w:val="92B153"/>
        </w:rPr>
        <w:t>vi</w:t>
      </w:r>
      <w:r w:rsidRPr="00640ED0">
        <w:rPr>
          <w:color w:val="92B153"/>
        </w:rPr>
        <w:t>显示其他用户用</w:t>
      </w:r>
      <w:r w:rsidRPr="00640ED0">
        <w:rPr>
          <w:color w:val="92B153"/>
        </w:rPr>
        <w:t>write</w:t>
      </w:r>
      <w:r w:rsidRPr="00640ED0">
        <w:rPr>
          <w:color w:val="92B153"/>
        </w:rPr>
        <w:t>写到自己终端上的信息</w:t>
      </w:r>
      <w:r w:rsidRPr="00640ED0">
        <w:rPr>
          <w:b/>
          <w:bCs/>
          <w:color w:val="92B153"/>
        </w:rPr>
        <w:t>末行模式命令</w:t>
      </w:r>
    </w:p>
    <w:p w14:paraId="2E336859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r w:rsidRPr="00640ED0">
        <w:rPr>
          <w:color w:val="92B153"/>
        </w:rPr>
        <w:t>n1,n2 co n3</w:t>
      </w:r>
      <w:r w:rsidRPr="00640ED0">
        <w:rPr>
          <w:color w:val="92B153"/>
        </w:rPr>
        <w:t>：将</w:t>
      </w:r>
      <w:r w:rsidRPr="00640ED0">
        <w:rPr>
          <w:color w:val="92B153"/>
        </w:rPr>
        <w:t>n1</w:t>
      </w:r>
      <w:r w:rsidRPr="00640ED0">
        <w:rPr>
          <w:color w:val="92B153"/>
        </w:rPr>
        <w:t>行到</w:t>
      </w:r>
      <w:r w:rsidRPr="00640ED0">
        <w:rPr>
          <w:color w:val="92B153"/>
        </w:rPr>
        <w:t>n2</w:t>
      </w:r>
      <w:r w:rsidRPr="00640ED0">
        <w:rPr>
          <w:color w:val="92B153"/>
        </w:rPr>
        <w:t>行之间的内容拷贝到第</w:t>
      </w:r>
      <w:r w:rsidRPr="00640ED0">
        <w:rPr>
          <w:color w:val="92B153"/>
        </w:rPr>
        <w:t>n3</w:t>
      </w:r>
      <w:r w:rsidRPr="00640ED0">
        <w:rPr>
          <w:color w:val="92B153"/>
        </w:rPr>
        <w:t>行下</w:t>
      </w:r>
    </w:p>
    <w:p w14:paraId="0536FCAC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r w:rsidRPr="00640ED0">
        <w:rPr>
          <w:color w:val="92B153"/>
        </w:rPr>
        <w:t>n1,n2 m n3</w:t>
      </w:r>
      <w:r w:rsidRPr="00640ED0">
        <w:rPr>
          <w:color w:val="92B153"/>
        </w:rPr>
        <w:t>：将</w:t>
      </w:r>
      <w:r w:rsidRPr="00640ED0">
        <w:rPr>
          <w:color w:val="92B153"/>
        </w:rPr>
        <w:t>n1</w:t>
      </w:r>
      <w:r w:rsidRPr="00640ED0">
        <w:rPr>
          <w:color w:val="92B153"/>
        </w:rPr>
        <w:t>行到</w:t>
      </w:r>
      <w:r w:rsidRPr="00640ED0">
        <w:rPr>
          <w:color w:val="92B153"/>
        </w:rPr>
        <w:t>n2</w:t>
      </w:r>
      <w:r w:rsidRPr="00640ED0">
        <w:rPr>
          <w:color w:val="92B153"/>
        </w:rPr>
        <w:t>行之间的内容移至到第</w:t>
      </w:r>
      <w:r w:rsidRPr="00640ED0">
        <w:rPr>
          <w:color w:val="92B153"/>
        </w:rPr>
        <w:t>n3</w:t>
      </w:r>
      <w:r w:rsidRPr="00640ED0">
        <w:rPr>
          <w:color w:val="92B153"/>
        </w:rPr>
        <w:t>行下</w:t>
      </w:r>
    </w:p>
    <w:p w14:paraId="2987F9E6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r w:rsidRPr="00640ED0">
        <w:rPr>
          <w:color w:val="92B153"/>
        </w:rPr>
        <w:t xml:space="preserve">n1,n2 d </w:t>
      </w:r>
      <w:r w:rsidRPr="00640ED0">
        <w:rPr>
          <w:color w:val="92B153"/>
        </w:rPr>
        <w:t>：将</w:t>
      </w:r>
      <w:r w:rsidRPr="00640ED0">
        <w:rPr>
          <w:color w:val="92B153"/>
        </w:rPr>
        <w:t>n1</w:t>
      </w:r>
      <w:r w:rsidRPr="00640ED0">
        <w:rPr>
          <w:color w:val="92B153"/>
        </w:rPr>
        <w:t>行到</w:t>
      </w:r>
      <w:r w:rsidRPr="00640ED0">
        <w:rPr>
          <w:color w:val="92B153"/>
        </w:rPr>
        <w:t>n2</w:t>
      </w:r>
      <w:r w:rsidRPr="00640ED0">
        <w:rPr>
          <w:color w:val="92B153"/>
        </w:rPr>
        <w:t>行之间的内容删除</w:t>
      </w:r>
    </w:p>
    <w:p w14:paraId="608AB4DC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r w:rsidRPr="00640ED0">
        <w:rPr>
          <w:color w:val="92B153"/>
        </w:rPr>
        <w:t xml:space="preserve">w </w:t>
      </w:r>
      <w:r w:rsidRPr="00640ED0">
        <w:rPr>
          <w:color w:val="92B153"/>
        </w:rPr>
        <w:t>：保存当前文件</w:t>
      </w:r>
    </w:p>
    <w:p w14:paraId="444940A0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r w:rsidRPr="00640ED0">
        <w:rPr>
          <w:color w:val="92B153"/>
        </w:rPr>
        <w:t>e filename</w:t>
      </w:r>
      <w:r w:rsidRPr="00640ED0">
        <w:rPr>
          <w:color w:val="92B153"/>
        </w:rPr>
        <w:t>：打开文件</w:t>
      </w:r>
      <w:r w:rsidRPr="00640ED0">
        <w:rPr>
          <w:color w:val="92B153"/>
        </w:rPr>
        <w:t>filename</w:t>
      </w:r>
      <w:r w:rsidRPr="00640ED0">
        <w:rPr>
          <w:color w:val="92B153"/>
        </w:rPr>
        <w:t>进行编辑</w:t>
      </w:r>
    </w:p>
    <w:p w14:paraId="494118C2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r w:rsidRPr="00640ED0">
        <w:rPr>
          <w:color w:val="92B153"/>
        </w:rPr>
        <w:t>x</w:t>
      </w:r>
      <w:r w:rsidRPr="00640ED0">
        <w:rPr>
          <w:color w:val="92B153"/>
        </w:rPr>
        <w:t>：保存当前文件并退出</w:t>
      </w:r>
    </w:p>
    <w:p w14:paraId="615FB420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r w:rsidRPr="00640ED0">
        <w:rPr>
          <w:color w:val="92B153"/>
        </w:rPr>
        <w:t>q</w:t>
      </w:r>
      <w:r w:rsidRPr="00640ED0">
        <w:rPr>
          <w:color w:val="92B153"/>
        </w:rPr>
        <w:t>：退出</w:t>
      </w:r>
      <w:r w:rsidRPr="00640ED0">
        <w:rPr>
          <w:color w:val="92B153"/>
        </w:rPr>
        <w:t>vi</w:t>
      </w:r>
    </w:p>
    <w:p w14:paraId="2F8E0DD0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proofErr w:type="gramStart"/>
      <w:r w:rsidRPr="00640ED0">
        <w:rPr>
          <w:color w:val="92B153"/>
        </w:rPr>
        <w:t>q!</w:t>
      </w:r>
      <w:r w:rsidRPr="00640ED0">
        <w:rPr>
          <w:color w:val="92B153"/>
        </w:rPr>
        <w:t>：</w:t>
      </w:r>
      <w:proofErr w:type="gramEnd"/>
      <w:r w:rsidRPr="00640ED0">
        <w:rPr>
          <w:color w:val="92B153"/>
        </w:rPr>
        <w:t>不保存文件并退出</w:t>
      </w:r>
      <w:r w:rsidRPr="00640ED0">
        <w:rPr>
          <w:color w:val="92B153"/>
        </w:rPr>
        <w:t>vi</w:t>
      </w:r>
    </w:p>
    <w:p w14:paraId="77B4A466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proofErr w:type="gramStart"/>
      <w:r w:rsidRPr="00640ED0">
        <w:rPr>
          <w:color w:val="92B153"/>
        </w:rPr>
        <w:t>!command</w:t>
      </w:r>
      <w:proofErr w:type="gramEnd"/>
      <w:r w:rsidRPr="00640ED0">
        <w:rPr>
          <w:color w:val="92B153"/>
        </w:rPr>
        <w:t>：执行</w:t>
      </w:r>
      <w:r w:rsidRPr="00640ED0">
        <w:rPr>
          <w:color w:val="92B153"/>
        </w:rPr>
        <w:t>shell</w:t>
      </w:r>
      <w:r w:rsidRPr="00640ED0">
        <w:rPr>
          <w:color w:val="92B153"/>
        </w:rPr>
        <w:t>命令</w:t>
      </w:r>
      <w:r w:rsidRPr="00640ED0">
        <w:rPr>
          <w:color w:val="92B153"/>
        </w:rPr>
        <w:t>command</w:t>
      </w:r>
    </w:p>
    <w:p w14:paraId="6813D3F7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r w:rsidRPr="00640ED0">
        <w:rPr>
          <w:color w:val="92B153"/>
        </w:rPr>
        <w:t>n</w:t>
      </w:r>
      <w:proofErr w:type="gramStart"/>
      <w:r w:rsidRPr="00640ED0">
        <w:rPr>
          <w:color w:val="92B153"/>
        </w:rPr>
        <w:t>1,n</w:t>
      </w:r>
      <w:proofErr w:type="gramEnd"/>
      <w:r w:rsidRPr="00640ED0">
        <w:rPr>
          <w:color w:val="92B153"/>
        </w:rPr>
        <w:t xml:space="preserve">2 </w:t>
      </w:r>
      <w:proofErr w:type="spellStart"/>
      <w:r w:rsidRPr="00640ED0">
        <w:rPr>
          <w:color w:val="92B153"/>
        </w:rPr>
        <w:t>w!command</w:t>
      </w:r>
      <w:proofErr w:type="spellEnd"/>
      <w:r w:rsidRPr="00640ED0">
        <w:rPr>
          <w:color w:val="92B153"/>
        </w:rPr>
        <w:t>：将文件中</w:t>
      </w:r>
      <w:r w:rsidRPr="00640ED0">
        <w:rPr>
          <w:color w:val="92B153"/>
        </w:rPr>
        <w:t>n1</w:t>
      </w:r>
      <w:r w:rsidRPr="00640ED0">
        <w:rPr>
          <w:color w:val="92B153"/>
        </w:rPr>
        <w:t>行至</w:t>
      </w:r>
      <w:r w:rsidRPr="00640ED0">
        <w:rPr>
          <w:color w:val="92B153"/>
        </w:rPr>
        <w:t>n2</w:t>
      </w:r>
      <w:r w:rsidRPr="00640ED0">
        <w:rPr>
          <w:color w:val="92B153"/>
        </w:rPr>
        <w:t>行的内容作为</w:t>
      </w:r>
      <w:r w:rsidRPr="00640ED0">
        <w:rPr>
          <w:color w:val="92B153"/>
        </w:rPr>
        <w:t>command</w:t>
      </w:r>
      <w:r w:rsidRPr="00640ED0">
        <w:rPr>
          <w:color w:val="92B153"/>
        </w:rPr>
        <w:t>的输入并执行之，若不指定</w:t>
      </w:r>
      <w:r w:rsidRPr="00640ED0">
        <w:rPr>
          <w:color w:val="92B153"/>
        </w:rPr>
        <w:t>n1</w:t>
      </w:r>
      <w:r w:rsidRPr="00640ED0">
        <w:rPr>
          <w:color w:val="92B153"/>
        </w:rPr>
        <w:t>，</w:t>
      </w:r>
      <w:r w:rsidRPr="00640ED0">
        <w:rPr>
          <w:color w:val="92B153"/>
        </w:rPr>
        <w:t>n2</w:t>
      </w:r>
      <w:r w:rsidRPr="00640ED0">
        <w:rPr>
          <w:color w:val="92B153"/>
        </w:rPr>
        <w:t>，则表示将整个文件内容作为</w:t>
      </w:r>
      <w:r w:rsidRPr="00640ED0">
        <w:rPr>
          <w:color w:val="92B153"/>
        </w:rPr>
        <w:t>command</w:t>
      </w:r>
      <w:r w:rsidRPr="00640ED0">
        <w:rPr>
          <w:color w:val="92B153"/>
        </w:rPr>
        <w:t>的输入</w:t>
      </w:r>
    </w:p>
    <w:p w14:paraId="5BB78EC2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color w:val="92B153"/>
        </w:rPr>
        <w:t>：</w:t>
      </w:r>
      <w:proofErr w:type="spellStart"/>
      <w:proofErr w:type="gramStart"/>
      <w:r w:rsidRPr="00640ED0">
        <w:rPr>
          <w:color w:val="92B153"/>
        </w:rPr>
        <w:t>r!command</w:t>
      </w:r>
      <w:proofErr w:type="spellEnd"/>
      <w:proofErr w:type="gramEnd"/>
      <w:r w:rsidRPr="00640ED0">
        <w:rPr>
          <w:color w:val="92B153"/>
        </w:rPr>
        <w:t>：将命令</w:t>
      </w:r>
      <w:r w:rsidRPr="00640ED0">
        <w:rPr>
          <w:color w:val="92B153"/>
        </w:rPr>
        <w:t>command</w:t>
      </w:r>
      <w:r w:rsidRPr="00640ED0">
        <w:rPr>
          <w:color w:val="92B153"/>
        </w:rPr>
        <w:t>的输出结果放到当前行</w:t>
      </w:r>
    </w:p>
    <w:p w14:paraId="2BEC9520" w14:textId="77777777" w:rsidR="00640ED0" w:rsidRPr="00640ED0" w:rsidRDefault="00640ED0" w:rsidP="00B816C2">
      <w:pPr>
        <w:pStyle w:val="22"/>
        <w:rPr>
          <w:rFonts w:hint="eastAsia"/>
        </w:rPr>
      </w:pPr>
      <w:r w:rsidRPr="00640ED0">
        <w:t>WSL</w:t>
      </w:r>
    </w:p>
    <w:p w14:paraId="2E21AEA3" w14:textId="77777777" w:rsidR="00640ED0" w:rsidRPr="00640ED0" w:rsidRDefault="00640ED0" w:rsidP="00640ED0">
      <w:pPr>
        <w:pStyle w:val="6"/>
        <w:spacing w:before="156"/>
        <w:ind w:firstLine="480"/>
        <w:rPr>
          <w:color w:val="92B153"/>
        </w:rPr>
      </w:pPr>
      <w:r w:rsidRPr="00640ED0">
        <w:rPr>
          <w:rFonts w:hint="eastAsia"/>
          <w:color w:val="92B153"/>
        </w:rPr>
        <w:t xml:space="preserve">1. </w:t>
      </w:r>
      <w:r w:rsidRPr="00640ED0">
        <w:rPr>
          <w:rFonts w:hint="eastAsia"/>
          <w:color w:val="92B153"/>
        </w:rPr>
        <w:t>安装输入法</w:t>
      </w:r>
      <w:r w:rsidRPr="00640ED0">
        <w:rPr>
          <w:rFonts w:hint="eastAsia"/>
          <w:color w:val="92B153"/>
        </w:rPr>
        <w:t>#</w:t>
      </w:r>
    </w:p>
    <w:p w14:paraId="5D357E07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rFonts w:hint="eastAsia"/>
          <w:color w:val="92B153"/>
        </w:rPr>
        <w:t>sudo</w:t>
      </w:r>
      <w:proofErr w:type="spellEnd"/>
      <w:r w:rsidRPr="00640ED0">
        <w:rPr>
          <w:rFonts w:hint="eastAsia"/>
          <w:color w:val="92B153"/>
        </w:rPr>
        <w:t xml:space="preserve"> apt install dbus-x11 im-config fonts-</w:t>
      </w:r>
      <w:proofErr w:type="spellStart"/>
      <w:r w:rsidRPr="00640ED0">
        <w:rPr>
          <w:rFonts w:hint="eastAsia"/>
          <w:color w:val="92B153"/>
        </w:rPr>
        <w:t>noto</w:t>
      </w:r>
      <w:proofErr w:type="spellEnd"/>
      <w:r w:rsidRPr="00640ED0">
        <w:rPr>
          <w:rFonts w:hint="eastAsia"/>
          <w:color w:val="92B153"/>
        </w:rPr>
        <w:t xml:space="preserve"> </w:t>
      </w:r>
      <w:proofErr w:type="spellStart"/>
      <w:r w:rsidRPr="00640ED0">
        <w:rPr>
          <w:rFonts w:hint="eastAsia"/>
          <w:color w:val="92B153"/>
        </w:rPr>
        <w:t>fcitx</w:t>
      </w:r>
      <w:proofErr w:type="spellEnd"/>
      <w:r w:rsidRPr="00640ED0">
        <w:rPr>
          <w:rFonts w:hint="eastAsia"/>
          <w:color w:val="92B153"/>
        </w:rPr>
        <w:t xml:space="preserve"> </w:t>
      </w:r>
      <w:proofErr w:type="spellStart"/>
      <w:r w:rsidRPr="00640ED0">
        <w:rPr>
          <w:rFonts w:hint="eastAsia"/>
          <w:color w:val="92B153"/>
        </w:rPr>
        <w:t>fcitx</w:t>
      </w:r>
      <w:proofErr w:type="spellEnd"/>
      <w:r w:rsidRPr="00640ED0">
        <w:rPr>
          <w:rFonts w:hint="eastAsia"/>
          <w:color w:val="92B153"/>
        </w:rPr>
        <w:t xml:space="preserve">-pinyin </w:t>
      </w:r>
      <w:proofErr w:type="spellStart"/>
      <w:r w:rsidRPr="00640ED0">
        <w:rPr>
          <w:rFonts w:hint="eastAsia"/>
          <w:color w:val="92B153"/>
        </w:rPr>
        <w:t>fcitx-sunpinyin</w:t>
      </w:r>
      <w:proofErr w:type="spellEnd"/>
      <w:r w:rsidRPr="00640ED0">
        <w:rPr>
          <w:rFonts w:hint="eastAsia"/>
          <w:color w:val="92B153"/>
        </w:rPr>
        <w:t xml:space="preserve"> </w:t>
      </w:r>
      <w:proofErr w:type="spellStart"/>
      <w:r w:rsidRPr="00640ED0">
        <w:rPr>
          <w:rFonts w:hint="eastAsia"/>
          <w:color w:val="92B153"/>
        </w:rPr>
        <w:t>fitx-googlepinyin</w:t>
      </w:r>
      <w:proofErr w:type="spellEnd"/>
    </w:p>
    <w:p w14:paraId="6830B213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rFonts w:hint="eastAsia"/>
          <w:color w:val="92B153"/>
        </w:rPr>
        <w:t xml:space="preserve">2. </w:t>
      </w:r>
      <w:r w:rsidRPr="00640ED0">
        <w:rPr>
          <w:rFonts w:hint="eastAsia"/>
          <w:color w:val="92B153"/>
        </w:rPr>
        <w:t>设置自动启动</w:t>
      </w:r>
      <w:r w:rsidRPr="00640ED0">
        <w:rPr>
          <w:rFonts w:hint="eastAsia"/>
          <w:color w:val="92B153"/>
        </w:rPr>
        <w:t>#</w:t>
      </w:r>
    </w:p>
    <w:p w14:paraId="2F2C7372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rFonts w:hint="eastAsia"/>
          <w:color w:val="92B153"/>
        </w:rPr>
        <w:t>命令行执行</w:t>
      </w:r>
    </w:p>
    <w:p w14:paraId="5755AF82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rFonts w:hint="eastAsia"/>
          <w:color w:val="92B153"/>
        </w:rPr>
        <w:t>fcitx-autostart</w:t>
      </w:r>
      <w:proofErr w:type="spellEnd"/>
    </w:p>
    <w:p w14:paraId="0D3AF8EE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rFonts w:hint="eastAsia"/>
          <w:color w:val="92B153"/>
        </w:rPr>
        <w:t xml:space="preserve">3. </w:t>
      </w:r>
      <w:r w:rsidRPr="00640ED0">
        <w:rPr>
          <w:rFonts w:hint="eastAsia"/>
          <w:color w:val="92B153"/>
        </w:rPr>
        <w:t>编辑</w:t>
      </w:r>
      <w:r w:rsidRPr="00640ED0">
        <w:rPr>
          <w:rFonts w:hint="eastAsia"/>
          <w:color w:val="92B153"/>
        </w:rPr>
        <w:t>~/.profile#</w:t>
      </w:r>
    </w:p>
    <w:p w14:paraId="2A6C68C0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rFonts w:hint="eastAsia"/>
          <w:color w:val="92B153"/>
        </w:rPr>
        <w:t xml:space="preserve"># </w:t>
      </w:r>
      <w:r w:rsidRPr="00640ED0">
        <w:rPr>
          <w:rFonts w:hint="eastAsia"/>
          <w:color w:val="92B153"/>
        </w:rPr>
        <w:t>也可放在</w:t>
      </w:r>
      <w:r w:rsidRPr="00640ED0">
        <w:rPr>
          <w:rFonts w:hint="eastAsia"/>
          <w:color w:val="92B153"/>
        </w:rPr>
        <w:t>/</w:t>
      </w:r>
      <w:proofErr w:type="spellStart"/>
      <w:r w:rsidRPr="00640ED0">
        <w:rPr>
          <w:rFonts w:hint="eastAsia"/>
          <w:color w:val="92B153"/>
        </w:rPr>
        <w:t>etc</w:t>
      </w:r>
      <w:proofErr w:type="spellEnd"/>
      <w:r w:rsidRPr="00640ED0">
        <w:rPr>
          <w:rFonts w:hint="eastAsia"/>
          <w:color w:val="92B153"/>
        </w:rPr>
        <w:t>/default/locale</w:t>
      </w:r>
      <w:r w:rsidRPr="00640ED0">
        <w:rPr>
          <w:rFonts w:hint="eastAsia"/>
          <w:color w:val="92B153"/>
        </w:rPr>
        <w:t>里面</w:t>
      </w:r>
    </w:p>
    <w:p w14:paraId="1BFB60A0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rFonts w:hint="eastAsia"/>
          <w:color w:val="92B153"/>
        </w:rPr>
        <w:t>exportLANG</w:t>
      </w:r>
      <w:proofErr w:type="spellEnd"/>
      <w:r w:rsidRPr="00640ED0">
        <w:rPr>
          <w:rFonts w:hint="eastAsia"/>
          <w:color w:val="92B153"/>
        </w:rPr>
        <w:t>=zh_CN.UTF-8</w:t>
      </w:r>
    </w:p>
    <w:p w14:paraId="15B6898F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rFonts w:hint="eastAsia"/>
          <w:color w:val="92B153"/>
        </w:rPr>
        <w:t xml:space="preserve"># </w:t>
      </w:r>
      <w:r w:rsidRPr="00640ED0">
        <w:rPr>
          <w:rFonts w:hint="eastAsia"/>
          <w:color w:val="92B153"/>
        </w:rPr>
        <w:t>也可放在</w:t>
      </w:r>
      <w:r w:rsidRPr="00640ED0">
        <w:rPr>
          <w:rFonts w:hint="eastAsia"/>
          <w:color w:val="92B153"/>
        </w:rPr>
        <w:t>/</w:t>
      </w:r>
      <w:proofErr w:type="spellStart"/>
      <w:r w:rsidRPr="00640ED0">
        <w:rPr>
          <w:rFonts w:hint="eastAsia"/>
          <w:color w:val="92B153"/>
        </w:rPr>
        <w:t>etc</w:t>
      </w:r>
      <w:proofErr w:type="spellEnd"/>
      <w:r w:rsidRPr="00640ED0">
        <w:rPr>
          <w:rFonts w:hint="eastAsia"/>
          <w:color w:val="92B153"/>
        </w:rPr>
        <w:t>/environment</w:t>
      </w:r>
      <w:r w:rsidRPr="00640ED0">
        <w:rPr>
          <w:rFonts w:hint="eastAsia"/>
          <w:color w:val="92B153"/>
        </w:rPr>
        <w:t>里面</w:t>
      </w:r>
    </w:p>
    <w:p w14:paraId="16C7E59B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rFonts w:hint="eastAsia"/>
          <w:color w:val="92B153"/>
        </w:rPr>
        <w:t>exportINPUT_METHOD</w:t>
      </w:r>
      <w:proofErr w:type="spellEnd"/>
      <w:r w:rsidRPr="00640ED0">
        <w:rPr>
          <w:rFonts w:hint="eastAsia"/>
          <w:color w:val="92B153"/>
        </w:rPr>
        <w:t>=</w:t>
      </w:r>
      <w:proofErr w:type="spellStart"/>
      <w:r w:rsidRPr="00640ED0">
        <w:rPr>
          <w:rFonts w:hint="eastAsia"/>
          <w:color w:val="92B153"/>
        </w:rPr>
        <w:t>fcitx</w:t>
      </w:r>
      <w:proofErr w:type="spellEnd"/>
      <w:r w:rsidRPr="00640ED0">
        <w:rPr>
          <w:rFonts w:hint="eastAsia"/>
          <w:color w:val="92B153"/>
        </w:rPr>
        <w:t xml:space="preserve"> # </w:t>
      </w:r>
      <w:proofErr w:type="spellStart"/>
      <w:r w:rsidRPr="00640ED0">
        <w:rPr>
          <w:rFonts w:hint="eastAsia"/>
          <w:color w:val="92B153"/>
        </w:rPr>
        <w:t>wayland</w:t>
      </w:r>
      <w:proofErr w:type="spellEnd"/>
      <w:r w:rsidRPr="00640ED0">
        <w:rPr>
          <w:rFonts w:hint="eastAsia"/>
          <w:color w:val="92B153"/>
        </w:rPr>
        <w:t>输入法</w:t>
      </w:r>
    </w:p>
    <w:p w14:paraId="0DC016B2" w14:textId="0FF4062E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rFonts w:hint="eastAsia"/>
          <w:color w:val="92B153"/>
        </w:rPr>
        <w:t>exportXMODIFIERS</w:t>
      </w:r>
      <w:proofErr w:type="spellEnd"/>
      <w:r w:rsidRPr="00640ED0">
        <w:rPr>
          <w:rFonts w:hint="eastAsia"/>
          <w:color w:val="92B153"/>
        </w:rPr>
        <w:t>=@im=fcitx</w:t>
      </w:r>
      <w:r w:rsidR="006E54E7">
        <w:rPr>
          <w:color w:val="92B153"/>
        </w:rPr>
        <w:t xml:space="preserve"> </w:t>
      </w:r>
      <w:r w:rsidRPr="00640ED0">
        <w:rPr>
          <w:rFonts w:hint="eastAsia"/>
          <w:color w:val="92B153"/>
        </w:rPr>
        <w:t># x11</w:t>
      </w:r>
      <w:r w:rsidRPr="00640ED0">
        <w:rPr>
          <w:rFonts w:hint="eastAsia"/>
          <w:color w:val="92B153"/>
        </w:rPr>
        <w:t>输入法</w:t>
      </w:r>
    </w:p>
    <w:p w14:paraId="74B07A7C" w14:textId="3157CA2E" w:rsidR="006E54E7" w:rsidRDefault="00640ED0" w:rsidP="00640ED0">
      <w:pPr>
        <w:pStyle w:val="6"/>
        <w:spacing w:before="156"/>
        <w:ind w:firstLine="480"/>
        <w:rPr>
          <w:color w:val="92B153"/>
        </w:rPr>
      </w:pPr>
      <w:proofErr w:type="spellStart"/>
      <w:r w:rsidRPr="00640ED0">
        <w:rPr>
          <w:rFonts w:hint="eastAsia"/>
          <w:color w:val="92B153"/>
        </w:rPr>
        <w:t>exportGTK_IM_MODULE</w:t>
      </w:r>
      <w:proofErr w:type="spellEnd"/>
      <w:r w:rsidRPr="00640ED0">
        <w:rPr>
          <w:rFonts w:hint="eastAsia"/>
          <w:color w:val="92B153"/>
        </w:rPr>
        <w:t>=</w:t>
      </w:r>
      <w:proofErr w:type="spellStart"/>
      <w:r w:rsidRPr="00640ED0">
        <w:rPr>
          <w:rFonts w:hint="eastAsia"/>
          <w:color w:val="92B153"/>
        </w:rPr>
        <w:t>fcitx</w:t>
      </w:r>
      <w:proofErr w:type="spellEnd"/>
      <w:r w:rsidR="006E54E7">
        <w:rPr>
          <w:color w:val="92B153"/>
        </w:rPr>
        <w:t xml:space="preserve"> </w:t>
      </w:r>
      <w:r w:rsidRPr="00640ED0">
        <w:rPr>
          <w:rFonts w:hint="eastAsia"/>
          <w:color w:val="92B153"/>
        </w:rPr>
        <w:t xml:space="preserve"># </w:t>
      </w:r>
      <w:proofErr w:type="spellStart"/>
      <w:r w:rsidRPr="00640ED0">
        <w:rPr>
          <w:rFonts w:hint="eastAsia"/>
          <w:color w:val="92B153"/>
        </w:rPr>
        <w:t>gtk</w:t>
      </w:r>
      <w:proofErr w:type="spellEnd"/>
      <w:r w:rsidRPr="00640ED0">
        <w:rPr>
          <w:rFonts w:hint="eastAsia"/>
          <w:color w:val="92B153"/>
        </w:rPr>
        <w:t>输入法</w:t>
      </w:r>
    </w:p>
    <w:p w14:paraId="1D3364A9" w14:textId="3C78786B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r w:rsidRPr="00640ED0">
        <w:rPr>
          <w:rFonts w:hint="eastAsia"/>
          <w:color w:val="92B153"/>
        </w:rPr>
        <w:t>重启</w:t>
      </w:r>
      <w:r w:rsidRPr="00640ED0">
        <w:rPr>
          <w:rFonts w:hint="eastAsia"/>
          <w:color w:val="92B153"/>
        </w:rPr>
        <w:t xml:space="preserve"> WSL</w:t>
      </w:r>
    </w:p>
    <w:p w14:paraId="57A9717F" w14:textId="77777777" w:rsidR="00640ED0" w:rsidRPr="00640ED0" w:rsidRDefault="00640ED0" w:rsidP="00640ED0">
      <w:pPr>
        <w:pStyle w:val="6"/>
        <w:spacing w:before="156"/>
        <w:ind w:firstLine="480"/>
        <w:rPr>
          <w:rFonts w:hint="eastAsia"/>
          <w:color w:val="92B153"/>
        </w:rPr>
      </w:pPr>
      <w:proofErr w:type="spellStart"/>
      <w:r w:rsidRPr="00640ED0">
        <w:rPr>
          <w:rFonts w:hint="eastAsia"/>
          <w:color w:val="92B153"/>
        </w:rPr>
        <w:t>wsl</w:t>
      </w:r>
      <w:proofErr w:type="spellEnd"/>
      <w:r w:rsidRPr="00640ED0">
        <w:rPr>
          <w:rFonts w:hint="eastAsia"/>
          <w:color w:val="92B153"/>
        </w:rPr>
        <w:t xml:space="preserve"> --shutdown</w:t>
      </w:r>
    </w:p>
    <w:p w14:paraId="2A2AE20E" w14:textId="77777777" w:rsidR="00640ED0" w:rsidRPr="00640ED0" w:rsidRDefault="00640ED0" w:rsidP="00644723">
      <w:pPr>
        <w:pStyle w:val="6"/>
        <w:spacing w:before="156"/>
        <w:ind w:firstLine="480"/>
        <w:rPr>
          <w:rStyle w:val="9"/>
          <w:rFonts w:hint="eastAsia"/>
        </w:rPr>
      </w:pPr>
    </w:p>
    <w:sectPr w:rsidR="00640ED0" w:rsidRPr="00640ED0" w:rsidSect="00C71A3D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607B" w14:textId="77777777" w:rsidR="00284AEC" w:rsidRDefault="00284AEC" w:rsidP="0069023F">
      <w:r>
        <w:separator/>
      </w:r>
    </w:p>
  </w:endnote>
  <w:endnote w:type="continuationSeparator" w:id="0">
    <w:p w14:paraId="7AB3C34D" w14:textId="77777777" w:rsidR="00284AEC" w:rsidRDefault="00284AEC" w:rsidP="0069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方正准圆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悠黑_509R">
    <w:altName w:val="微软雅黑"/>
    <w:charset w:val="86"/>
    <w:family w:val="auto"/>
    <w:pitch w:val="variable"/>
    <w:sig w:usb0="A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556D" w14:textId="77777777" w:rsidR="00284AEC" w:rsidRDefault="00284AEC" w:rsidP="0069023F">
      <w:r>
        <w:separator/>
      </w:r>
    </w:p>
  </w:footnote>
  <w:footnote w:type="continuationSeparator" w:id="0">
    <w:p w14:paraId="253B0A08" w14:textId="77777777" w:rsidR="00284AEC" w:rsidRDefault="00284AEC" w:rsidP="00690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35AE"/>
    <w:multiLevelType w:val="hybridMultilevel"/>
    <w:tmpl w:val="F5484CF8"/>
    <w:lvl w:ilvl="0" w:tplc="405C92B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E088E"/>
    <w:multiLevelType w:val="hybridMultilevel"/>
    <w:tmpl w:val="7A546CFA"/>
    <w:lvl w:ilvl="0" w:tplc="F3BC05D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04A1B84"/>
    <w:multiLevelType w:val="hybridMultilevel"/>
    <w:tmpl w:val="CE9E0514"/>
    <w:lvl w:ilvl="0" w:tplc="3DB25922">
      <w:start w:val="1"/>
      <w:numFmt w:val="decimal"/>
      <w:suff w:val="space"/>
      <w:lvlText w:val="%1."/>
      <w:lvlJc w:val="left"/>
      <w:pPr>
        <w:ind w:left="1270" w:hanging="420"/>
      </w:pPr>
      <w:rPr>
        <w:rFonts w:ascii="微软雅黑" w:eastAsia="微软雅黑" w:hAnsi="微软雅黑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3" w15:restartNumberingAfterBreak="0">
    <w:nsid w:val="646379A9"/>
    <w:multiLevelType w:val="hybridMultilevel"/>
    <w:tmpl w:val="84505D8C"/>
    <w:lvl w:ilvl="0" w:tplc="401CC346">
      <w:start w:val="1"/>
      <w:numFmt w:val="decimal"/>
      <w:pStyle w:val="2"/>
      <w:lvlText w:val="%1."/>
      <w:lvlJc w:val="left"/>
      <w:pPr>
        <w:ind w:left="1270" w:hanging="42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7C1A529E"/>
    <w:multiLevelType w:val="hybridMultilevel"/>
    <w:tmpl w:val="E91EE9B0"/>
    <w:lvl w:ilvl="0" w:tplc="3F621F22">
      <w:start w:val="1"/>
      <w:numFmt w:val="bullet"/>
      <w:pStyle w:val="1"/>
      <w:suff w:val="space"/>
      <w:lvlText w:val=""/>
      <w:lvlJc w:val="right"/>
      <w:pPr>
        <w:ind w:left="13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3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5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9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4"/>
  </w:num>
  <w:num w:numId="12">
    <w:abstractNumId w:val="3"/>
  </w:num>
  <w:num w:numId="13">
    <w:abstractNumId w:val="4"/>
  </w:num>
  <w:num w:numId="14">
    <w:abstractNumId w:val="3"/>
  </w:num>
  <w:num w:numId="15">
    <w:abstractNumId w:val="4"/>
  </w:num>
  <w:num w:numId="16">
    <w:abstractNumId w:val="3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8f8f6,#f7f5f0,#f8edda,#f6eddc,#f2e6d0,#f4ead8,#f4ecd8,#f3f2e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EC"/>
    <w:rsid w:val="00024908"/>
    <w:rsid w:val="00037506"/>
    <w:rsid w:val="00041E1B"/>
    <w:rsid w:val="000739C9"/>
    <w:rsid w:val="00073B71"/>
    <w:rsid w:val="00076432"/>
    <w:rsid w:val="00085744"/>
    <w:rsid w:val="000D24DA"/>
    <w:rsid w:val="000F0272"/>
    <w:rsid w:val="00103E91"/>
    <w:rsid w:val="00104FE5"/>
    <w:rsid w:val="00113955"/>
    <w:rsid w:val="0013198D"/>
    <w:rsid w:val="001445EE"/>
    <w:rsid w:val="00152585"/>
    <w:rsid w:val="00153B6E"/>
    <w:rsid w:val="0016462C"/>
    <w:rsid w:val="00172113"/>
    <w:rsid w:val="00174035"/>
    <w:rsid w:val="0018194D"/>
    <w:rsid w:val="001B1702"/>
    <w:rsid w:val="001C751D"/>
    <w:rsid w:val="001D1BCC"/>
    <w:rsid w:val="001D5157"/>
    <w:rsid w:val="001E3F0B"/>
    <w:rsid w:val="001F16F1"/>
    <w:rsid w:val="00202272"/>
    <w:rsid w:val="002215E8"/>
    <w:rsid w:val="00240DA7"/>
    <w:rsid w:val="0024166E"/>
    <w:rsid w:val="00264A25"/>
    <w:rsid w:val="00271CB9"/>
    <w:rsid w:val="00284AEC"/>
    <w:rsid w:val="002A1722"/>
    <w:rsid w:val="002A73F4"/>
    <w:rsid w:val="002B36AC"/>
    <w:rsid w:val="002B5505"/>
    <w:rsid w:val="002D550E"/>
    <w:rsid w:val="002D70AE"/>
    <w:rsid w:val="002E279A"/>
    <w:rsid w:val="002F6E31"/>
    <w:rsid w:val="003009B4"/>
    <w:rsid w:val="003025FB"/>
    <w:rsid w:val="00317EDD"/>
    <w:rsid w:val="003278D3"/>
    <w:rsid w:val="00332CC5"/>
    <w:rsid w:val="00375993"/>
    <w:rsid w:val="00382301"/>
    <w:rsid w:val="0038236A"/>
    <w:rsid w:val="003823AA"/>
    <w:rsid w:val="00383E0F"/>
    <w:rsid w:val="00390BF9"/>
    <w:rsid w:val="003947CC"/>
    <w:rsid w:val="003A5257"/>
    <w:rsid w:val="003B7A0B"/>
    <w:rsid w:val="003C2FCF"/>
    <w:rsid w:val="003C3B36"/>
    <w:rsid w:val="003D44CF"/>
    <w:rsid w:val="003E30F0"/>
    <w:rsid w:val="00402819"/>
    <w:rsid w:val="00416350"/>
    <w:rsid w:val="00434255"/>
    <w:rsid w:val="004351CD"/>
    <w:rsid w:val="00443128"/>
    <w:rsid w:val="00443BD9"/>
    <w:rsid w:val="00462D18"/>
    <w:rsid w:val="00474975"/>
    <w:rsid w:val="004B4F75"/>
    <w:rsid w:val="004D6BF3"/>
    <w:rsid w:val="004E2F81"/>
    <w:rsid w:val="00514AB5"/>
    <w:rsid w:val="00523AF5"/>
    <w:rsid w:val="005348F9"/>
    <w:rsid w:val="005410B9"/>
    <w:rsid w:val="005419CF"/>
    <w:rsid w:val="00545904"/>
    <w:rsid w:val="005579BE"/>
    <w:rsid w:val="00573FCB"/>
    <w:rsid w:val="005768E6"/>
    <w:rsid w:val="00591DEF"/>
    <w:rsid w:val="00594C8D"/>
    <w:rsid w:val="005E4F9E"/>
    <w:rsid w:val="005E5C57"/>
    <w:rsid w:val="00604478"/>
    <w:rsid w:val="0061616D"/>
    <w:rsid w:val="006203E6"/>
    <w:rsid w:val="006222FF"/>
    <w:rsid w:val="00623B0E"/>
    <w:rsid w:val="00632FD1"/>
    <w:rsid w:val="00634086"/>
    <w:rsid w:val="0063704C"/>
    <w:rsid w:val="00640ED0"/>
    <w:rsid w:val="00644723"/>
    <w:rsid w:val="0065158E"/>
    <w:rsid w:val="006555AA"/>
    <w:rsid w:val="00656848"/>
    <w:rsid w:val="00682268"/>
    <w:rsid w:val="0069023F"/>
    <w:rsid w:val="006A0290"/>
    <w:rsid w:val="006A2C0B"/>
    <w:rsid w:val="006C5A3B"/>
    <w:rsid w:val="006E54E7"/>
    <w:rsid w:val="006F16B6"/>
    <w:rsid w:val="00700C76"/>
    <w:rsid w:val="00717792"/>
    <w:rsid w:val="00727C45"/>
    <w:rsid w:val="00736BD2"/>
    <w:rsid w:val="00763874"/>
    <w:rsid w:val="00772788"/>
    <w:rsid w:val="00793B47"/>
    <w:rsid w:val="00796FBA"/>
    <w:rsid w:val="00797E85"/>
    <w:rsid w:val="007A20FD"/>
    <w:rsid w:val="007A2EA0"/>
    <w:rsid w:val="007D1631"/>
    <w:rsid w:val="007D3DAD"/>
    <w:rsid w:val="007F6DCE"/>
    <w:rsid w:val="007F7AD2"/>
    <w:rsid w:val="008038F9"/>
    <w:rsid w:val="00806BFE"/>
    <w:rsid w:val="00816236"/>
    <w:rsid w:val="00816277"/>
    <w:rsid w:val="0082235D"/>
    <w:rsid w:val="00847EC3"/>
    <w:rsid w:val="00856547"/>
    <w:rsid w:val="00890FF4"/>
    <w:rsid w:val="008951AA"/>
    <w:rsid w:val="008A1EE8"/>
    <w:rsid w:val="008A356B"/>
    <w:rsid w:val="008B07D5"/>
    <w:rsid w:val="008B0C20"/>
    <w:rsid w:val="008B101F"/>
    <w:rsid w:val="008B1C4D"/>
    <w:rsid w:val="008C3628"/>
    <w:rsid w:val="008C3BA1"/>
    <w:rsid w:val="008C7BEA"/>
    <w:rsid w:val="008D0A7A"/>
    <w:rsid w:val="008E5A19"/>
    <w:rsid w:val="008E67DB"/>
    <w:rsid w:val="008E71D8"/>
    <w:rsid w:val="008F3DBD"/>
    <w:rsid w:val="00915CCA"/>
    <w:rsid w:val="00946031"/>
    <w:rsid w:val="0095196A"/>
    <w:rsid w:val="00963B01"/>
    <w:rsid w:val="00973234"/>
    <w:rsid w:val="0099266A"/>
    <w:rsid w:val="009A48C7"/>
    <w:rsid w:val="009B0E94"/>
    <w:rsid w:val="009B3BAD"/>
    <w:rsid w:val="009C5C0C"/>
    <w:rsid w:val="009D21BF"/>
    <w:rsid w:val="009E6534"/>
    <w:rsid w:val="009E7747"/>
    <w:rsid w:val="00A056A5"/>
    <w:rsid w:val="00A07FA5"/>
    <w:rsid w:val="00A23B88"/>
    <w:rsid w:val="00A30939"/>
    <w:rsid w:val="00A36696"/>
    <w:rsid w:val="00A42A53"/>
    <w:rsid w:val="00A639D9"/>
    <w:rsid w:val="00A70124"/>
    <w:rsid w:val="00AC43FE"/>
    <w:rsid w:val="00B06A2F"/>
    <w:rsid w:val="00B10E22"/>
    <w:rsid w:val="00B126E9"/>
    <w:rsid w:val="00B31159"/>
    <w:rsid w:val="00B374C1"/>
    <w:rsid w:val="00B40D05"/>
    <w:rsid w:val="00B415A2"/>
    <w:rsid w:val="00B547CC"/>
    <w:rsid w:val="00B625FA"/>
    <w:rsid w:val="00B74864"/>
    <w:rsid w:val="00B816C2"/>
    <w:rsid w:val="00BC56C8"/>
    <w:rsid w:val="00BC6E05"/>
    <w:rsid w:val="00BD23F5"/>
    <w:rsid w:val="00BE7362"/>
    <w:rsid w:val="00BF0CD2"/>
    <w:rsid w:val="00C25629"/>
    <w:rsid w:val="00C46E2A"/>
    <w:rsid w:val="00C4797C"/>
    <w:rsid w:val="00C573EC"/>
    <w:rsid w:val="00C62574"/>
    <w:rsid w:val="00C71A3D"/>
    <w:rsid w:val="00C7662E"/>
    <w:rsid w:val="00CA1C07"/>
    <w:rsid w:val="00CB2D0A"/>
    <w:rsid w:val="00CC19E6"/>
    <w:rsid w:val="00CC30BA"/>
    <w:rsid w:val="00CC4A1F"/>
    <w:rsid w:val="00CD1624"/>
    <w:rsid w:val="00CE73B1"/>
    <w:rsid w:val="00D02028"/>
    <w:rsid w:val="00D24ED0"/>
    <w:rsid w:val="00D32EEE"/>
    <w:rsid w:val="00D33327"/>
    <w:rsid w:val="00D45EDC"/>
    <w:rsid w:val="00D67549"/>
    <w:rsid w:val="00D77A98"/>
    <w:rsid w:val="00D80156"/>
    <w:rsid w:val="00D80E7F"/>
    <w:rsid w:val="00D867AB"/>
    <w:rsid w:val="00D96AC0"/>
    <w:rsid w:val="00DA3003"/>
    <w:rsid w:val="00DB3D2E"/>
    <w:rsid w:val="00DB7606"/>
    <w:rsid w:val="00DC6E1E"/>
    <w:rsid w:val="00DD315F"/>
    <w:rsid w:val="00DD7463"/>
    <w:rsid w:val="00DE2278"/>
    <w:rsid w:val="00E0382D"/>
    <w:rsid w:val="00E0450D"/>
    <w:rsid w:val="00E1151C"/>
    <w:rsid w:val="00E35FB0"/>
    <w:rsid w:val="00E37854"/>
    <w:rsid w:val="00E75A86"/>
    <w:rsid w:val="00E82FC4"/>
    <w:rsid w:val="00E84C54"/>
    <w:rsid w:val="00E9011C"/>
    <w:rsid w:val="00E92D3E"/>
    <w:rsid w:val="00EB3F99"/>
    <w:rsid w:val="00EC4EE8"/>
    <w:rsid w:val="00EC756B"/>
    <w:rsid w:val="00ED38EE"/>
    <w:rsid w:val="00ED6248"/>
    <w:rsid w:val="00EE70D5"/>
    <w:rsid w:val="00F069F3"/>
    <w:rsid w:val="00F1004C"/>
    <w:rsid w:val="00F11CD4"/>
    <w:rsid w:val="00F2523B"/>
    <w:rsid w:val="00F64DCE"/>
    <w:rsid w:val="00F82181"/>
    <w:rsid w:val="00F85044"/>
    <w:rsid w:val="00F93F0A"/>
    <w:rsid w:val="00F93FD9"/>
    <w:rsid w:val="00FA38F1"/>
    <w:rsid w:val="00FB2FE8"/>
    <w:rsid w:val="00FB5B11"/>
    <w:rsid w:val="00FE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8f8f6,#f7f5f0,#f8edda,#f6eddc,#f2e6d0,#f4ead8,#f4ecd8,#f3f2ee"/>
    </o:shapedefaults>
    <o:shapelayout v:ext="edit">
      <o:idmap v:ext="edit" data="1"/>
    </o:shapelayout>
  </w:shapeDefaults>
  <w:decimalSymbol w:val="."/>
  <w:listSeparator w:val=","/>
  <w14:docId w14:val="79F2C4F0"/>
  <w15:chartTrackingRefBased/>
  <w15:docId w15:val="{22EB45E4-A902-4C83-AC0F-816F0798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C5A3B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rsid w:val="006C5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rsid w:val="006C5A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rsid w:val="006C5A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rsid w:val="006C5A3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rsid w:val="006C5A3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1大框架"/>
    <w:next w:val="6"/>
    <w:link w:val="1Char"/>
    <w:qFormat/>
    <w:rsid w:val="006C5A3B"/>
    <w:pPr>
      <w:pBdr>
        <w:bottom w:val="single" w:sz="18" w:space="1" w:color="7EA0D0"/>
      </w:pBdr>
      <w:spacing w:before="34"/>
      <w:outlineLvl w:val="0"/>
    </w:pPr>
    <w:rPr>
      <w:rFonts w:ascii="方正准圆_GBK" w:eastAsia="方正准圆_GBK" w:hAnsi="微软雅黑" w:cs="宋体"/>
      <w:b/>
      <w:color w:val="7EA0D0"/>
      <w:sz w:val="44"/>
      <w:szCs w:val="44"/>
    </w:rPr>
  </w:style>
  <w:style w:type="character" w:customStyle="1" w:styleId="11">
    <w:name w:val="标题 1 字符"/>
    <w:basedOn w:val="a0"/>
    <w:link w:val="10"/>
    <w:uiPriority w:val="9"/>
    <w:rsid w:val="006C5A3B"/>
    <w:rPr>
      <w:b/>
      <w:bCs/>
      <w:kern w:val="44"/>
      <w:sz w:val="44"/>
      <w:szCs w:val="44"/>
    </w:rPr>
  </w:style>
  <w:style w:type="character" w:customStyle="1" w:styleId="1Char">
    <w:name w:val="1大框架 Char"/>
    <w:basedOn w:val="a0"/>
    <w:link w:val="12"/>
    <w:rsid w:val="006C5A3B"/>
    <w:rPr>
      <w:rFonts w:ascii="方正准圆_GBK" w:eastAsia="方正准圆_GBK" w:hAnsi="微软雅黑" w:cs="宋体"/>
      <w:b/>
      <w:color w:val="7EA0D0"/>
      <w:sz w:val="44"/>
      <w:szCs w:val="44"/>
    </w:rPr>
  </w:style>
  <w:style w:type="paragraph" w:customStyle="1" w:styleId="22">
    <w:name w:val="2小框架"/>
    <w:next w:val="6"/>
    <w:link w:val="2Char"/>
    <w:qFormat/>
    <w:rsid w:val="006C5A3B"/>
    <w:pPr>
      <w:pBdr>
        <w:bottom w:val="single" w:sz="4" w:space="1" w:color="ACB9CA" w:themeColor="text2" w:themeTint="66"/>
      </w:pBdr>
      <w:outlineLvl w:val="1"/>
    </w:pPr>
    <w:rPr>
      <w:rFonts w:ascii="方正准圆_GBK" w:eastAsia="方正准圆_GBK" w:hAnsi="微软雅黑" w:cstheme="majorBidi"/>
      <w:b/>
      <w:bCs/>
      <w:color w:val="797F98"/>
      <w:sz w:val="36"/>
      <w:szCs w:val="36"/>
    </w:rPr>
  </w:style>
  <w:style w:type="character" w:customStyle="1" w:styleId="2Char">
    <w:name w:val="2小框架 Char"/>
    <w:basedOn w:val="21"/>
    <w:link w:val="22"/>
    <w:rsid w:val="006C5A3B"/>
    <w:rPr>
      <w:rFonts w:ascii="方正准圆_GBK" w:eastAsia="方正准圆_GBK" w:hAnsi="微软雅黑" w:cstheme="majorBidi"/>
      <w:b/>
      <w:bCs/>
      <w:color w:val="797F98"/>
      <w:sz w:val="36"/>
      <w:szCs w:val="36"/>
    </w:rPr>
  </w:style>
  <w:style w:type="paragraph" w:customStyle="1" w:styleId="31">
    <w:name w:val="3二级标题"/>
    <w:next w:val="6"/>
    <w:link w:val="3Char"/>
    <w:qFormat/>
    <w:rsid w:val="006C5A3B"/>
    <w:pPr>
      <w:keepNext/>
      <w:keepLines/>
      <w:widowControl w:val="0"/>
      <w:outlineLvl w:val="2"/>
    </w:pPr>
    <w:rPr>
      <w:rFonts w:ascii="微软雅黑" w:eastAsia="微软雅黑" w:hAnsi="微软雅黑" w:cs="宋体"/>
      <w:b/>
      <w:bCs/>
      <w:color w:val="797F98"/>
      <w:kern w:val="0"/>
      <w:sz w:val="28"/>
      <w:szCs w:val="32"/>
    </w:rPr>
  </w:style>
  <w:style w:type="character" w:customStyle="1" w:styleId="21">
    <w:name w:val="标题 2 字符"/>
    <w:basedOn w:val="a0"/>
    <w:link w:val="20"/>
    <w:uiPriority w:val="9"/>
    <w:semiHidden/>
    <w:rsid w:val="006C5A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3二级标题 Char"/>
    <w:basedOn w:val="30"/>
    <w:link w:val="31"/>
    <w:rsid w:val="006C5A3B"/>
    <w:rPr>
      <w:rFonts w:ascii="微软雅黑" w:eastAsia="微软雅黑" w:hAnsi="微软雅黑" w:cs="宋体"/>
      <w:b/>
      <w:bCs/>
      <w:color w:val="797F98"/>
      <w:kern w:val="0"/>
      <w:sz w:val="28"/>
      <w:szCs w:val="32"/>
    </w:rPr>
  </w:style>
  <w:style w:type="paragraph" w:customStyle="1" w:styleId="41">
    <w:name w:val="4三级标题"/>
    <w:next w:val="6"/>
    <w:link w:val="4Char"/>
    <w:qFormat/>
    <w:rsid w:val="006C5A3B"/>
    <w:pPr>
      <w:ind w:firstLineChars="200" w:firstLine="200"/>
      <w:outlineLvl w:val="3"/>
    </w:pPr>
    <w:rPr>
      <w:rFonts w:ascii="微软雅黑" w:eastAsia="微软雅黑" w:hAnsi="微软雅黑" w:cs="宋体"/>
      <w:b/>
      <w:bCs/>
      <w:color w:val="517CF2"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6C5A3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4三级标题 Char"/>
    <w:basedOn w:val="3Char"/>
    <w:link w:val="41"/>
    <w:rsid w:val="006C5A3B"/>
    <w:rPr>
      <w:rFonts w:ascii="微软雅黑" w:eastAsia="微软雅黑" w:hAnsi="微软雅黑" w:cs="宋体"/>
      <w:b/>
      <w:bCs/>
      <w:color w:val="517CF2"/>
      <w:kern w:val="0"/>
      <w:sz w:val="24"/>
      <w:szCs w:val="32"/>
    </w:rPr>
  </w:style>
  <w:style w:type="paragraph" w:customStyle="1" w:styleId="51">
    <w:name w:val="5四级标题"/>
    <w:next w:val="6"/>
    <w:link w:val="5Char"/>
    <w:qFormat/>
    <w:rsid w:val="006C5A3B"/>
    <w:pPr>
      <w:spacing w:before="120" w:after="120"/>
      <w:ind w:firstLineChars="200" w:firstLine="480"/>
      <w:outlineLvl w:val="4"/>
    </w:pPr>
    <w:rPr>
      <w:rFonts w:ascii="微软雅黑" w:eastAsia="微软雅黑" w:hAnsi="微软雅黑" w:cs="宋体"/>
      <w:b/>
      <w:bCs/>
      <w:color w:val="94B24B"/>
      <w:kern w:val="0"/>
      <w:sz w:val="24"/>
      <w:szCs w:val="32"/>
    </w:rPr>
  </w:style>
  <w:style w:type="character" w:customStyle="1" w:styleId="5Char">
    <w:name w:val="5四级标题 Char"/>
    <w:basedOn w:val="4Char"/>
    <w:link w:val="51"/>
    <w:rsid w:val="006C5A3B"/>
    <w:rPr>
      <w:rFonts w:ascii="微软雅黑" w:eastAsia="微软雅黑" w:hAnsi="微软雅黑" w:cs="宋体"/>
      <w:b/>
      <w:bCs/>
      <w:color w:val="94B24B"/>
      <w:kern w:val="0"/>
      <w:sz w:val="24"/>
      <w:szCs w:val="32"/>
    </w:rPr>
  </w:style>
  <w:style w:type="character" w:customStyle="1" w:styleId="apple-converted-space">
    <w:name w:val="apple-converted-space"/>
    <w:basedOn w:val="a0"/>
    <w:rsid w:val="006C5A3B"/>
  </w:style>
  <w:style w:type="character" w:customStyle="1" w:styleId="mw-editsection">
    <w:name w:val="mw-editsection"/>
    <w:basedOn w:val="a0"/>
    <w:rsid w:val="006C5A3B"/>
  </w:style>
  <w:style w:type="table" w:styleId="a3">
    <w:name w:val="Table Grid"/>
    <w:basedOn w:val="a1"/>
    <w:uiPriority w:val="39"/>
    <w:rsid w:val="006C5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Plain Table 1"/>
    <w:basedOn w:val="a1"/>
    <w:uiPriority w:val="41"/>
    <w:rsid w:val="006C5A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E7E6E6" w:themeFill="backgroun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6">
    <w:name w:val="6正文"/>
    <w:link w:val="6Char"/>
    <w:qFormat/>
    <w:rsid w:val="006C5A3B"/>
    <w:pPr>
      <w:spacing w:beforeLines="50" w:before="50" w:line="480" w:lineRule="auto"/>
      <w:ind w:firstLineChars="200" w:firstLine="200"/>
      <w:contextualSpacing/>
      <w:jc w:val="both"/>
    </w:pPr>
    <w:rPr>
      <w:rFonts w:ascii="方正悠黑_509R" w:eastAsia="方正准圆_GBK" w:hAnsi="方正悠黑_509R"/>
      <w:color w:val="737478"/>
      <w:sz w:val="24"/>
      <w:szCs w:val="24"/>
    </w:rPr>
  </w:style>
  <w:style w:type="character" w:customStyle="1" w:styleId="6Char">
    <w:name w:val="6正文 Char"/>
    <w:basedOn w:val="a0"/>
    <w:link w:val="6"/>
    <w:rsid w:val="006C5A3B"/>
    <w:rPr>
      <w:rFonts w:ascii="方正悠黑_509R" w:eastAsia="方正准圆_GBK" w:hAnsi="方正悠黑_509R"/>
      <w:color w:val="737478"/>
      <w:sz w:val="24"/>
      <w:szCs w:val="24"/>
    </w:rPr>
  </w:style>
  <w:style w:type="paragraph" w:customStyle="1" w:styleId="7">
    <w:name w:val="7草稿"/>
    <w:link w:val="7Char"/>
    <w:qFormat/>
    <w:rsid w:val="006C5A3B"/>
    <w:pPr>
      <w:pBdr>
        <w:left w:val="single" w:sz="48" w:space="0" w:color="D2CBCA"/>
      </w:pBdr>
      <w:shd w:val="clear" w:color="auto" w:fill="EBE9E4"/>
      <w:overflowPunct w:val="0"/>
      <w:ind w:leftChars="200" w:left="420" w:rightChars="50" w:right="105" w:firstLineChars="200" w:firstLine="440"/>
      <w:contextualSpacing/>
      <w:mirrorIndents/>
      <w:jc w:val="both"/>
    </w:pPr>
    <w:rPr>
      <w:rFonts w:ascii="微软雅黑" w:eastAsia="微软雅黑" w:hAnsi="微软雅黑"/>
      <w:color w:val="7E7878"/>
      <w:sz w:val="22"/>
      <w:szCs w:val="22"/>
    </w:rPr>
  </w:style>
  <w:style w:type="character" w:customStyle="1" w:styleId="7Char">
    <w:name w:val="7草稿 Char"/>
    <w:basedOn w:val="a0"/>
    <w:link w:val="7"/>
    <w:rsid w:val="006C5A3B"/>
    <w:rPr>
      <w:rFonts w:ascii="微软雅黑" w:eastAsia="微软雅黑" w:hAnsi="微软雅黑"/>
      <w:color w:val="7E7878"/>
      <w:sz w:val="22"/>
      <w:szCs w:val="22"/>
      <w:shd w:val="clear" w:color="auto" w:fill="EBE9E4"/>
    </w:rPr>
  </w:style>
  <w:style w:type="character" w:customStyle="1" w:styleId="mw-headline">
    <w:name w:val="mw-headline"/>
    <w:basedOn w:val="a0"/>
    <w:rsid w:val="006C5A3B"/>
  </w:style>
  <w:style w:type="paragraph" w:customStyle="1" w:styleId="p2">
    <w:name w:val="p2"/>
    <w:basedOn w:val="a"/>
    <w:rsid w:val="006C5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3">
    <w:name w:val="p3"/>
    <w:basedOn w:val="a"/>
    <w:rsid w:val="006C5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C5A3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C5A3B"/>
    <w:rPr>
      <w:rFonts w:ascii="宋体" w:eastAsia="宋体" w:hAnsi="宋体" w:cs="宋体"/>
      <w:b/>
      <w:bCs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6C5A3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5A3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rsid w:val="006C5A3B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6C5A3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C5A3B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C5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2-5">
    <w:name w:val="List Table 2 Accent 5"/>
    <w:basedOn w:val="a1"/>
    <w:uiPriority w:val="47"/>
    <w:rsid w:val="006C5A3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a">
    <w:name w:val="Grid Table Light"/>
    <w:basedOn w:val="a1"/>
    <w:uiPriority w:val="40"/>
    <w:rsid w:val="006C5A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footer"/>
    <w:basedOn w:val="a"/>
    <w:link w:val="ac"/>
    <w:uiPriority w:val="99"/>
    <w:unhideWhenUsed/>
    <w:rsid w:val="006C5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C5A3B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6C5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C5A3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C5A3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C5A3B"/>
    <w:rPr>
      <w:rFonts w:ascii="Courier New" w:hAnsi="Courier New" w:cs="Courier New"/>
      <w:sz w:val="20"/>
      <w:szCs w:val="20"/>
    </w:rPr>
  </w:style>
  <w:style w:type="table" w:styleId="6-5">
    <w:name w:val="Grid Table 6 Colorful Accent 5"/>
    <w:basedOn w:val="a1"/>
    <w:uiPriority w:val="51"/>
    <w:rsid w:val="006C5A3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">
    <w:name w:val="开头"/>
    <w:next w:val="6"/>
    <w:link w:val="Char"/>
    <w:uiPriority w:val="2"/>
    <w:qFormat/>
    <w:rsid w:val="006C5A3B"/>
    <w:pPr>
      <w:jc w:val="center"/>
    </w:pPr>
    <w:rPr>
      <w:rFonts w:ascii="方正准圆_GBK" w:eastAsia="方正准圆_GBK" w:hAnsi="微软雅黑"/>
      <w:b/>
      <w:color w:val="759AD4"/>
      <w:sz w:val="44"/>
      <w:szCs w:val="44"/>
    </w:rPr>
  </w:style>
  <w:style w:type="character" w:customStyle="1" w:styleId="Char">
    <w:name w:val="开头 Char"/>
    <w:basedOn w:val="6Char"/>
    <w:link w:val="af"/>
    <w:uiPriority w:val="2"/>
    <w:rsid w:val="006C5A3B"/>
    <w:rPr>
      <w:rFonts w:ascii="方正准圆_GBK" w:eastAsia="方正准圆_GBK" w:hAnsi="微软雅黑"/>
      <w:b/>
      <w:color w:val="759AD4"/>
      <w:sz w:val="44"/>
      <w:szCs w:val="44"/>
    </w:rPr>
  </w:style>
  <w:style w:type="character" w:customStyle="1" w:styleId="8">
    <w:name w:val="8专业术语"/>
    <w:basedOn w:val="a0"/>
    <w:uiPriority w:val="1"/>
    <w:qFormat/>
    <w:rsid w:val="006C5A3B"/>
    <w:rPr>
      <w:color w:val="4E93FB"/>
    </w:rPr>
  </w:style>
  <w:style w:type="character" w:customStyle="1" w:styleId="9">
    <w:name w:val="9对话内容"/>
    <w:basedOn w:val="a0"/>
    <w:uiPriority w:val="1"/>
    <w:qFormat/>
    <w:rsid w:val="006C5A3B"/>
    <w:rPr>
      <w:color w:val="92B153"/>
    </w:rPr>
  </w:style>
  <w:style w:type="character" w:customStyle="1" w:styleId="80">
    <w:name w:val="8符号数字"/>
    <w:basedOn w:val="a0"/>
    <w:uiPriority w:val="1"/>
    <w:qFormat/>
    <w:rsid w:val="006C5A3B"/>
    <w:rPr>
      <w:color w:val="E7707B"/>
    </w:rPr>
  </w:style>
  <w:style w:type="character" w:customStyle="1" w:styleId="90">
    <w:name w:val="9方法技巧"/>
    <w:basedOn w:val="a0"/>
    <w:uiPriority w:val="1"/>
    <w:qFormat/>
    <w:rsid w:val="006C5A3B"/>
    <w:rPr>
      <w:color w:val="E9A835"/>
    </w:rPr>
  </w:style>
  <w:style w:type="character" w:customStyle="1" w:styleId="81">
    <w:name w:val="8关联高亮"/>
    <w:basedOn w:val="a0"/>
    <w:uiPriority w:val="1"/>
    <w:qFormat/>
    <w:rsid w:val="006C5A3B"/>
    <w:rPr>
      <w:color w:val="5BC0C7"/>
    </w:rPr>
  </w:style>
  <w:style w:type="character" w:customStyle="1" w:styleId="91">
    <w:name w:val="9并列关系"/>
    <w:basedOn w:val="a0"/>
    <w:uiPriority w:val="1"/>
    <w:qFormat/>
    <w:rsid w:val="006C5A3B"/>
    <w:rPr>
      <w:color w:val="84978A"/>
    </w:rPr>
  </w:style>
  <w:style w:type="character" w:customStyle="1" w:styleId="92">
    <w:name w:val="9小框架"/>
    <w:basedOn w:val="a0"/>
    <w:uiPriority w:val="1"/>
    <w:qFormat/>
    <w:rsid w:val="006C5A3B"/>
    <w:rPr>
      <w:b/>
      <w:color w:val="596570"/>
    </w:rPr>
  </w:style>
  <w:style w:type="character" w:customStyle="1" w:styleId="60">
    <w:name w:val="6正文暖"/>
    <w:basedOn w:val="a0"/>
    <w:uiPriority w:val="1"/>
    <w:qFormat/>
    <w:rsid w:val="006C5A3B"/>
    <w:rPr>
      <w:color w:val="618EA9"/>
    </w:rPr>
  </w:style>
  <w:style w:type="paragraph" w:customStyle="1" w:styleId="af0">
    <w:name w:val="正文框架"/>
    <w:basedOn w:val="6"/>
    <w:next w:val="6"/>
    <w:link w:val="Char0"/>
    <w:uiPriority w:val="1"/>
    <w:qFormat/>
    <w:rsid w:val="006C5A3B"/>
    <w:pPr>
      <w:spacing w:beforeLines="0" w:before="0" w:line="240" w:lineRule="auto"/>
      <w:ind w:firstLine="480"/>
    </w:pPr>
    <w:rPr>
      <w:rFonts w:ascii="微软雅黑" w:eastAsia="微软雅黑" w:hAnsi="微软雅黑"/>
      <w:b/>
      <w:color w:val="635F68"/>
    </w:rPr>
  </w:style>
  <w:style w:type="paragraph" w:customStyle="1" w:styleId="70">
    <w:name w:val="7引用"/>
    <w:link w:val="7Char0"/>
    <w:qFormat/>
    <w:rsid w:val="006C5A3B"/>
    <w:pPr>
      <w:pBdr>
        <w:left w:val="single" w:sz="48" w:space="0" w:color="BBC595"/>
      </w:pBdr>
      <w:shd w:val="clear" w:color="auto" w:fill="EEEDE2"/>
      <w:ind w:leftChars="200" w:left="200" w:rightChars="50" w:right="50" w:firstLineChars="200" w:firstLine="200"/>
      <w:jc w:val="both"/>
    </w:pPr>
    <w:rPr>
      <w:rFonts w:ascii="微软雅黑" w:eastAsia="微软雅黑" w:hAnsi="微软雅黑"/>
      <w:color w:val="827F7E"/>
      <w:sz w:val="22"/>
      <w:szCs w:val="22"/>
    </w:rPr>
  </w:style>
  <w:style w:type="character" w:customStyle="1" w:styleId="Char0">
    <w:name w:val="正文框架 Char"/>
    <w:basedOn w:val="6Char"/>
    <w:link w:val="af0"/>
    <w:uiPriority w:val="1"/>
    <w:rsid w:val="006C5A3B"/>
    <w:rPr>
      <w:rFonts w:ascii="微软雅黑" w:eastAsia="微软雅黑" w:hAnsi="微软雅黑"/>
      <w:b/>
      <w:color w:val="635F68"/>
      <w:sz w:val="24"/>
      <w:szCs w:val="24"/>
    </w:rPr>
  </w:style>
  <w:style w:type="paragraph" w:customStyle="1" w:styleId="af1">
    <w:name w:val="胡说八道"/>
    <w:basedOn w:val="a"/>
    <w:link w:val="Char1"/>
    <w:uiPriority w:val="1"/>
    <w:qFormat/>
    <w:rsid w:val="006C5A3B"/>
    <w:pPr>
      <w:pBdr>
        <w:top w:val="single" w:sz="4" w:space="2" w:color="A9B5CC"/>
        <w:left w:val="single" w:sz="48" w:space="0" w:color="3074FF"/>
        <w:bottom w:val="single" w:sz="4" w:space="1" w:color="A9B5CC"/>
        <w:right w:val="single" w:sz="4" w:space="4" w:color="A9B5CC"/>
      </w:pBdr>
      <w:shd w:val="clear" w:color="auto" w:fill="F5F5F1"/>
      <w:overflowPunct w:val="0"/>
      <w:spacing w:after="50"/>
      <w:ind w:leftChars="1200" w:left="2520" w:rightChars="1250" w:right="2625" w:firstLineChars="200" w:firstLine="480"/>
      <w:contextualSpacing/>
      <w:mirrorIndents/>
      <w:jc w:val="left"/>
    </w:pPr>
    <w:rPr>
      <w:rFonts w:ascii="方正准圆_GBK" w:eastAsia="方正准圆_GBK" w:hAnsi="微软雅黑"/>
      <w:color w:val="656575"/>
      <w:sz w:val="24"/>
    </w:rPr>
  </w:style>
  <w:style w:type="character" w:customStyle="1" w:styleId="7Char0">
    <w:name w:val="7引用 Char"/>
    <w:basedOn w:val="7Char"/>
    <w:link w:val="70"/>
    <w:rsid w:val="006C5A3B"/>
    <w:rPr>
      <w:rFonts w:ascii="微软雅黑" w:eastAsia="微软雅黑" w:hAnsi="微软雅黑"/>
      <w:color w:val="827F7E"/>
      <w:sz w:val="22"/>
      <w:szCs w:val="22"/>
      <w:shd w:val="clear" w:color="auto" w:fill="EEEDE2"/>
    </w:rPr>
  </w:style>
  <w:style w:type="character" w:customStyle="1" w:styleId="Char1">
    <w:name w:val="胡说八道 Char"/>
    <w:basedOn w:val="a0"/>
    <w:link w:val="af1"/>
    <w:uiPriority w:val="1"/>
    <w:rsid w:val="006C5A3B"/>
    <w:rPr>
      <w:rFonts w:ascii="方正准圆_GBK" w:eastAsia="方正准圆_GBK" w:hAnsi="微软雅黑"/>
      <w:color w:val="656575"/>
      <w:sz w:val="24"/>
      <w:shd w:val="clear" w:color="auto" w:fill="F5F5F1"/>
    </w:rPr>
  </w:style>
  <w:style w:type="paragraph" w:customStyle="1" w:styleId="af2">
    <w:name w:val="急需修改"/>
    <w:basedOn w:val="a"/>
    <w:link w:val="Char2"/>
    <w:uiPriority w:val="1"/>
    <w:qFormat/>
    <w:rsid w:val="006C5A3B"/>
    <w:pPr>
      <w:pBdr>
        <w:top w:val="single" w:sz="4" w:space="1" w:color="A9B5CC"/>
        <w:left w:val="single" w:sz="48" w:space="0" w:color="A9B5CC"/>
        <w:bottom w:val="single" w:sz="4" w:space="1" w:color="A9B5CC"/>
        <w:right w:val="single" w:sz="4" w:space="4" w:color="A9B5CC"/>
      </w:pBdr>
      <w:shd w:val="clear" w:color="auto" w:fill="F5F5F1"/>
      <w:overflowPunct w:val="0"/>
      <w:spacing w:after="50"/>
      <w:ind w:leftChars="1200" w:left="1200" w:rightChars="1250" w:right="1250" w:firstLineChars="200" w:firstLine="200"/>
      <w:contextualSpacing/>
      <w:mirrorIndents/>
      <w:jc w:val="left"/>
    </w:pPr>
    <w:rPr>
      <w:rFonts w:ascii="方正准圆_GBK" w:eastAsia="方正准圆_GBK" w:hAnsi="微软雅黑"/>
      <w:color w:val="656575"/>
      <w:sz w:val="24"/>
    </w:rPr>
  </w:style>
  <w:style w:type="character" w:customStyle="1" w:styleId="Char2">
    <w:name w:val="急需修改 Char"/>
    <w:basedOn w:val="a0"/>
    <w:link w:val="af2"/>
    <w:uiPriority w:val="1"/>
    <w:rsid w:val="006C5A3B"/>
    <w:rPr>
      <w:rFonts w:ascii="方正准圆_GBK" w:eastAsia="方正准圆_GBK" w:hAnsi="微软雅黑"/>
      <w:color w:val="656575"/>
      <w:sz w:val="24"/>
      <w:shd w:val="clear" w:color="auto" w:fill="F5F5F1"/>
    </w:rPr>
  </w:style>
  <w:style w:type="paragraph" w:customStyle="1" w:styleId="af3">
    <w:name w:val="敏感内容"/>
    <w:basedOn w:val="6"/>
    <w:link w:val="Char3"/>
    <w:uiPriority w:val="1"/>
    <w:qFormat/>
    <w:rsid w:val="006C5A3B"/>
    <w:pPr>
      <w:pBdr>
        <w:top w:val="single" w:sz="4" w:space="1" w:color="A9B5CC"/>
        <w:left w:val="single" w:sz="48" w:space="0" w:color="FB3653"/>
        <w:bottom w:val="single" w:sz="4" w:space="1" w:color="A9B5CC"/>
        <w:right w:val="single" w:sz="4" w:space="4" w:color="A9B5CC"/>
      </w:pBdr>
      <w:shd w:val="clear" w:color="auto" w:fill="F5F5F1"/>
      <w:overflowPunct w:val="0"/>
      <w:spacing w:beforeLines="0" w:before="0" w:after="50"/>
      <w:ind w:leftChars="1200" w:left="2520" w:rightChars="1250" w:right="2625" w:firstLine="480"/>
      <w:mirrorIndents/>
      <w:jc w:val="left"/>
    </w:pPr>
    <w:rPr>
      <w:rFonts w:ascii="方正准圆_GBK" w:hAnsi="微软雅黑"/>
      <w:color w:val="656575"/>
    </w:rPr>
  </w:style>
  <w:style w:type="character" w:customStyle="1" w:styleId="Char3">
    <w:name w:val="敏感内容 Char"/>
    <w:basedOn w:val="a0"/>
    <w:link w:val="af3"/>
    <w:uiPriority w:val="1"/>
    <w:rsid w:val="006C5A3B"/>
    <w:rPr>
      <w:rFonts w:ascii="方正准圆_GBK" w:eastAsia="方正准圆_GBK" w:hAnsi="微软雅黑"/>
      <w:color w:val="656575"/>
      <w:sz w:val="24"/>
      <w:szCs w:val="24"/>
      <w:shd w:val="clear" w:color="auto" w:fill="F5F5F1"/>
    </w:rPr>
  </w:style>
  <w:style w:type="paragraph" w:customStyle="1" w:styleId="32">
    <w:name w:val="3级标题"/>
    <w:basedOn w:val="3"/>
    <w:link w:val="3Char0"/>
    <w:rsid w:val="006C5A3B"/>
    <w:pPr>
      <w:keepNext/>
      <w:keepLines/>
      <w:widowControl w:val="0"/>
      <w:spacing w:before="0" w:beforeAutospacing="0" w:after="0" w:afterAutospacing="0"/>
      <w:jc w:val="both"/>
    </w:pPr>
    <w:rPr>
      <w:rFonts w:ascii="微软雅黑" w:eastAsia="微软雅黑" w:hAnsi="微软雅黑"/>
      <w:color w:val="404040" w:themeColor="text1" w:themeTint="BF"/>
      <w:sz w:val="28"/>
      <w:szCs w:val="32"/>
    </w:rPr>
  </w:style>
  <w:style w:type="character" w:customStyle="1" w:styleId="3Char0">
    <w:name w:val="3级标题 Char"/>
    <w:basedOn w:val="30"/>
    <w:link w:val="32"/>
    <w:rsid w:val="006C5A3B"/>
    <w:rPr>
      <w:rFonts w:ascii="微软雅黑" w:eastAsia="微软雅黑" w:hAnsi="微软雅黑" w:cs="宋体"/>
      <w:b/>
      <w:bCs/>
      <w:color w:val="404040" w:themeColor="text1" w:themeTint="BF"/>
      <w:kern w:val="0"/>
      <w:sz w:val="28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6C5A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4">
    <w:name w:val="line number"/>
    <w:basedOn w:val="a0"/>
    <w:uiPriority w:val="99"/>
    <w:semiHidden/>
    <w:unhideWhenUsed/>
    <w:rsid w:val="006C5A3B"/>
  </w:style>
  <w:style w:type="paragraph" w:styleId="af5">
    <w:name w:val="footnote text"/>
    <w:basedOn w:val="a"/>
    <w:link w:val="af6"/>
    <w:uiPriority w:val="99"/>
    <w:semiHidden/>
    <w:unhideWhenUsed/>
    <w:rsid w:val="006C5A3B"/>
    <w:pPr>
      <w:snapToGrid w:val="0"/>
      <w:jc w:val="left"/>
    </w:pPr>
    <w:rPr>
      <w:sz w:val="18"/>
      <w:szCs w:val="18"/>
    </w:rPr>
  </w:style>
  <w:style w:type="character" w:customStyle="1" w:styleId="af6">
    <w:name w:val="脚注文本 字符"/>
    <w:basedOn w:val="a0"/>
    <w:link w:val="af5"/>
    <w:uiPriority w:val="99"/>
    <w:semiHidden/>
    <w:rsid w:val="006C5A3B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6C5A3B"/>
    <w:rPr>
      <w:vertAlign w:val="superscript"/>
    </w:rPr>
  </w:style>
  <w:style w:type="paragraph" w:styleId="af8">
    <w:name w:val="Closing"/>
    <w:basedOn w:val="a"/>
    <w:link w:val="af9"/>
    <w:uiPriority w:val="99"/>
    <w:unhideWhenUsed/>
    <w:rsid w:val="006C5A3B"/>
    <w:pPr>
      <w:ind w:leftChars="2100" w:left="100"/>
    </w:pPr>
    <w:rPr>
      <w:rFonts w:ascii="方正准圆_GBK" w:eastAsia="方正准圆_GBK" w:hAnsi="微软雅黑"/>
      <w:color w:val="B8BFC6"/>
      <w:sz w:val="24"/>
      <w:szCs w:val="24"/>
    </w:rPr>
  </w:style>
  <w:style w:type="character" w:customStyle="1" w:styleId="af9">
    <w:name w:val="结束语 字符"/>
    <w:basedOn w:val="a0"/>
    <w:link w:val="af8"/>
    <w:uiPriority w:val="99"/>
    <w:rsid w:val="006C5A3B"/>
    <w:rPr>
      <w:rFonts w:ascii="方正准圆_GBK" w:eastAsia="方正准圆_GBK" w:hAnsi="微软雅黑"/>
      <w:color w:val="B8BFC6"/>
      <w:sz w:val="24"/>
      <w:szCs w:val="24"/>
    </w:rPr>
  </w:style>
  <w:style w:type="paragraph" w:customStyle="1" w:styleId="1">
    <w:name w:val="列表1"/>
    <w:link w:val="1Char0"/>
    <w:rsid w:val="006C5A3B"/>
    <w:pPr>
      <w:numPr>
        <w:numId w:val="17"/>
      </w:numPr>
    </w:pPr>
    <w:rPr>
      <w:rFonts w:ascii="微软雅黑" w:eastAsia="微软雅黑" w:hAnsi="微软雅黑"/>
      <w:color w:val="B8BFC6"/>
      <w:sz w:val="24"/>
      <w:szCs w:val="24"/>
    </w:rPr>
  </w:style>
  <w:style w:type="character" w:customStyle="1" w:styleId="1Char0">
    <w:name w:val="列表1 Char"/>
    <w:basedOn w:val="6Char"/>
    <w:link w:val="1"/>
    <w:rsid w:val="006C5A3B"/>
    <w:rPr>
      <w:rFonts w:ascii="微软雅黑" w:eastAsia="微软雅黑" w:hAnsi="微软雅黑"/>
      <w:color w:val="B8BFC6"/>
      <w:sz w:val="24"/>
      <w:szCs w:val="24"/>
    </w:rPr>
  </w:style>
  <w:style w:type="paragraph" w:customStyle="1" w:styleId="2">
    <w:name w:val="列表2"/>
    <w:link w:val="2Char0"/>
    <w:rsid w:val="006C5A3B"/>
    <w:pPr>
      <w:numPr>
        <w:numId w:val="18"/>
      </w:numPr>
    </w:pPr>
    <w:rPr>
      <w:rFonts w:ascii="微软雅黑" w:eastAsia="微软雅黑" w:hAnsi="微软雅黑"/>
      <w:color w:val="B8BFC6"/>
      <w:sz w:val="24"/>
      <w:szCs w:val="24"/>
    </w:rPr>
  </w:style>
  <w:style w:type="character" w:customStyle="1" w:styleId="2Char0">
    <w:name w:val="列表2 Char"/>
    <w:basedOn w:val="1Char0"/>
    <w:link w:val="2"/>
    <w:rsid w:val="006C5A3B"/>
    <w:rPr>
      <w:rFonts w:ascii="微软雅黑" w:eastAsia="微软雅黑" w:hAnsi="微软雅黑"/>
      <w:color w:val="B8BFC6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6C5A3B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6C5A3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C5A3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6C5A3B"/>
    <w:pPr>
      <w:ind w:leftChars="600" w:left="1260"/>
    </w:pPr>
    <w:rPr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6C5A3B"/>
    <w:pPr>
      <w:ind w:leftChars="800" w:left="1680"/>
    </w:pPr>
    <w:rPr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6C5A3B"/>
    <w:pPr>
      <w:ind w:leftChars="1000" w:left="2100"/>
    </w:pPr>
    <w:rPr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6C5A3B"/>
    <w:pPr>
      <w:ind w:leftChars="1200" w:left="2520"/>
    </w:pPr>
    <w:rPr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6C5A3B"/>
    <w:pPr>
      <w:ind w:leftChars="1400" w:left="2940"/>
    </w:pPr>
    <w:rPr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6C5A3B"/>
    <w:pPr>
      <w:ind w:leftChars="1600" w:left="3360"/>
    </w:pPr>
    <w:rPr>
      <w:szCs w:val="22"/>
    </w:rPr>
  </w:style>
  <w:style w:type="paragraph" w:styleId="afa">
    <w:name w:val="annotation text"/>
    <w:basedOn w:val="a"/>
    <w:link w:val="afb"/>
    <w:uiPriority w:val="99"/>
    <w:semiHidden/>
    <w:unhideWhenUsed/>
    <w:rsid w:val="006C5A3B"/>
    <w:pPr>
      <w:jc w:val="left"/>
    </w:pPr>
  </w:style>
  <w:style w:type="character" w:customStyle="1" w:styleId="afb">
    <w:name w:val="批注文字 字符"/>
    <w:basedOn w:val="a0"/>
    <w:link w:val="afa"/>
    <w:uiPriority w:val="99"/>
    <w:semiHidden/>
    <w:rsid w:val="006C5A3B"/>
  </w:style>
  <w:style w:type="character" w:styleId="afc">
    <w:name w:val="annotation reference"/>
    <w:basedOn w:val="a0"/>
    <w:uiPriority w:val="99"/>
    <w:semiHidden/>
    <w:unhideWhenUsed/>
    <w:rsid w:val="006C5A3B"/>
    <w:rPr>
      <w:sz w:val="21"/>
      <w:szCs w:val="21"/>
    </w:rPr>
  </w:style>
  <w:style w:type="paragraph" w:styleId="afd">
    <w:name w:val="annotation subject"/>
    <w:basedOn w:val="afa"/>
    <w:next w:val="afa"/>
    <w:link w:val="afe"/>
    <w:uiPriority w:val="99"/>
    <w:semiHidden/>
    <w:unhideWhenUsed/>
    <w:rsid w:val="006C5A3B"/>
    <w:rPr>
      <w:b/>
      <w:bCs/>
    </w:rPr>
  </w:style>
  <w:style w:type="character" w:customStyle="1" w:styleId="afe">
    <w:name w:val="批注主题 字符"/>
    <w:basedOn w:val="afb"/>
    <w:link w:val="afd"/>
    <w:uiPriority w:val="99"/>
    <w:semiHidden/>
    <w:rsid w:val="006C5A3B"/>
    <w:rPr>
      <w:b/>
      <w:bCs/>
    </w:rPr>
  </w:style>
  <w:style w:type="paragraph" w:styleId="aff">
    <w:name w:val="Date"/>
    <w:basedOn w:val="a"/>
    <w:next w:val="a"/>
    <w:link w:val="aff0"/>
    <w:uiPriority w:val="99"/>
    <w:semiHidden/>
    <w:unhideWhenUsed/>
    <w:rsid w:val="006C5A3B"/>
    <w:pPr>
      <w:ind w:leftChars="2500" w:left="100"/>
    </w:pPr>
  </w:style>
  <w:style w:type="character" w:customStyle="1" w:styleId="aff0">
    <w:name w:val="日期 字符"/>
    <w:basedOn w:val="a0"/>
    <w:link w:val="aff"/>
    <w:uiPriority w:val="99"/>
    <w:semiHidden/>
    <w:rsid w:val="006C5A3B"/>
  </w:style>
  <w:style w:type="paragraph" w:styleId="aff1">
    <w:name w:val="No Spacing"/>
    <w:link w:val="aff2"/>
    <w:uiPriority w:val="1"/>
    <w:rsid w:val="006C5A3B"/>
    <w:rPr>
      <w:kern w:val="0"/>
      <w:sz w:val="22"/>
      <w:szCs w:val="22"/>
    </w:rPr>
  </w:style>
  <w:style w:type="character" w:customStyle="1" w:styleId="aff2">
    <w:name w:val="无间隔 字符"/>
    <w:basedOn w:val="a0"/>
    <w:link w:val="aff1"/>
    <w:uiPriority w:val="1"/>
    <w:rsid w:val="006C5A3B"/>
    <w:rPr>
      <w:kern w:val="0"/>
      <w:sz w:val="22"/>
      <w:szCs w:val="22"/>
    </w:rPr>
  </w:style>
  <w:style w:type="paragraph" w:customStyle="1" w:styleId="23">
    <w:name w:val="样式2"/>
    <w:basedOn w:val="6"/>
    <w:link w:val="2Char1"/>
    <w:rsid w:val="006C5A3B"/>
  </w:style>
  <w:style w:type="character" w:customStyle="1" w:styleId="2Char1">
    <w:name w:val="样式2 Char"/>
    <w:basedOn w:val="a0"/>
    <w:link w:val="23"/>
    <w:rsid w:val="006C5A3B"/>
    <w:rPr>
      <w:rFonts w:ascii="方正悠黑_509R" w:eastAsia="方正准圆_GBK" w:hAnsi="方正悠黑_509R"/>
      <w:color w:val="737478"/>
      <w:sz w:val="24"/>
      <w:szCs w:val="24"/>
    </w:rPr>
  </w:style>
  <w:style w:type="character" w:styleId="aff3">
    <w:name w:val="Placeholder Text"/>
    <w:basedOn w:val="a0"/>
    <w:uiPriority w:val="99"/>
    <w:semiHidden/>
    <w:rsid w:val="006C5A3B"/>
    <w:rPr>
      <w:color w:val="808080"/>
    </w:rPr>
  </w:style>
  <w:style w:type="character" w:styleId="aff4">
    <w:name w:val="Unresolved Mention"/>
    <w:basedOn w:val="a0"/>
    <w:uiPriority w:val="99"/>
    <w:semiHidden/>
    <w:unhideWhenUsed/>
    <w:rsid w:val="00284AEC"/>
    <w:rPr>
      <w:color w:val="605E5C"/>
      <w:shd w:val="clear" w:color="auto" w:fill="E1DFDD"/>
    </w:rPr>
  </w:style>
  <w:style w:type="paragraph" w:styleId="aff5">
    <w:name w:val="Quote"/>
    <w:basedOn w:val="a"/>
    <w:next w:val="a"/>
    <w:link w:val="aff6"/>
    <w:uiPriority w:val="29"/>
    <w:qFormat/>
    <w:rsid w:val="00284AEC"/>
    <w:pPr>
      <w:spacing w:before="200" w:after="160"/>
      <w:ind w:left="864" w:right="864"/>
      <w:jc w:val="center"/>
    </w:pPr>
    <w:rPr>
      <w:i/>
      <w:iCs/>
      <w:color w:val="404040" w:themeColor="text1" w:themeTint="BF"/>
      <w:szCs w:val="22"/>
    </w:rPr>
  </w:style>
  <w:style w:type="character" w:customStyle="1" w:styleId="aff6">
    <w:name w:val="引用 字符"/>
    <w:basedOn w:val="a0"/>
    <w:link w:val="aff5"/>
    <w:uiPriority w:val="29"/>
    <w:rsid w:val="00284AEC"/>
    <w:rPr>
      <w:i/>
      <w:iCs/>
      <w:color w:val="404040" w:themeColor="text1" w:themeTint="B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odeAndMoe/p/15376787.html" TargetMode="External"/><Relationship Id="rId13" Type="http://schemas.openxmlformats.org/officeDocument/2006/relationships/hyperlink" Target="https://www.cnblogs.com/donaldworl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o.csdn.net/so/search?q=vi%E7%BC%96%E8%BE%91%E5%99%A8&amp;spm=1001.2101.3001.7020" TargetMode="External"/><Relationship Id="rId10" Type="http://schemas.openxmlformats.org/officeDocument/2006/relationships/hyperlink" Target="https://www.cnblogs.com/CodeAndMoe/p/1537678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CodeAndMoe/p/15376787.html" TargetMode="External"/><Relationship Id="rId14" Type="http://schemas.openxmlformats.org/officeDocument/2006/relationships/hyperlink" Target="https://www.cnblogs.com/donaldworld/p/6815524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g_pc\Desktop\&#31616;&#3033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78B06-9B9A-4E69-B3DA-BE72DFA6D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简白.dotx</Template>
  <TotalTime>24</TotalTime>
  <Pages>5</Pages>
  <Words>714</Words>
  <Characters>4071</Characters>
  <Application>Microsoft Office Word</Application>
  <DocSecurity>0</DocSecurity>
  <Lines>33</Lines>
  <Paragraphs>9</Paragraphs>
  <ScaleCrop>false</ScaleCrop>
  <Company>微软中国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糖葫芦</dc:creator>
  <cp:keywords/>
  <dc:description/>
  <cp:lastModifiedBy>葫芦 糖</cp:lastModifiedBy>
  <cp:revision>7</cp:revision>
  <dcterms:created xsi:type="dcterms:W3CDTF">2023-04-15T02:36:00Z</dcterms:created>
  <dcterms:modified xsi:type="dcterms:W3CDTF">2023-04-15T03:00:00Z</dcterms:modified>
</cp:coreProperties>
</file>